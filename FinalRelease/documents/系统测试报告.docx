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06F8" w14:textId="501D7C20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E41BCF">
        <w:rPr>
          <w:rFonts w:ascii="Arial" w:hAnsi="Arial" w:hint="eastAsia"/>
        </w:rPr>
        <w:t>白云社区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01B542CC" w14:textId="77777777"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21D03266" w14:textId="77777777" w:rsidR="00320074" w:rsidRDefault="00320074">
      <w:pPr>
        <w:pStyle w:val="a4"/>
        <w:jc w:val="right"/>
        <w:rPr>
          <w:sz w:val="28"/>
        </w:rPr>
      </w:pPr>
    </w:p>
    <w:p w14:paraId="4B2A45ED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2FC981E5" w14:textId="77777777" w:rsidR="00F03B5C" w:rsidRDefault="00F03B5C">
      <w:pPr>
        <w:pStyle w:val="a4"/>
        <w:rPr>
          <w:sz w:val="28"/>
        </w:rPr>
      </w:pPr>
    </w:p>
    <w:p w14:paraId="6088FE23" w14:textId="77777777" w:rsidR="00F03B5C" w:rsidRDefault="00F03B5C"/>
    <w:p w14:paraId="125F48FF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C801F86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2CBD1E4F" w14:textId="77777777">
        <w:tc>
          <w:tcPr>
            <w:tcW w:w="2304" w:type="dxa"/>
          </w:tcPr>
          <w:p w14:paraId="0A463D10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3A13926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B1A3256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709C450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6BD861A0" w14:textId="77777777">
        <w:tc>
          <w:tcPr>
            <w:tcW w:w="2304" w:type="dxa"/>
          </w:tcPr>
          <w:p w14:paraId="6E409018" w14:textId="77777777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3DE4C8ED" w14:textId="77777777" w:rsidR="00F03B5C" w:rsidRDefault="00F03B5C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14:paraId="0CFD0EA2" w14:textId="77777777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63270ADB" w14:textId="77777777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 w14:paraId="6AA1153F" w14:textId="77777777">
        <w:tc>
          <w:tcPr>
            <w:tcW w:w="2304" w:type="dxa"/>
          </w:tcPr>
          <w:p w14:paraId="672630CE" w14:textId="1C720374" w:rsidR="00F03B5C" w:rsidRDefault="00E41BCF" w:rsidP="00E41BCF">
            <w:pPr>
              <w:pStyle w:val="Tabletext"/>
              <w:jc w:val="right"/>
            </w:pPr>
            <w:r>
              <w:rPr>
                <w:rFonts w:hint="eastAsia"/>
              </w:rPr>
              <w:t>2023.1.12</w:t>
            </w:r>
          </w:p>
        </w:tc>
        <w:tc>
          <w:tcPr>
            <w:tcW w:w="1152" w:type="dxa"/>
          </w:tcPr>
          <w:p w14:paraId="3F2B4E70" w14:textId="342D7760" w:rsidR="00F03B5C" w:rsidRDefault="00E41BCF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7B6D0556" w14:textId="627514F1" w:rsidR="00F03B5C" w:rsidRDefault="00E41BCF">
            <w:pPr>
              <w:pStyle w:val="Tabletext"/>
            </w:pPr>
            <w:r>
              <w:rPr>
                <w:rFonts w:hint="eastAsia"/>
              </w:rPr>
              <w:t>实现了社区的基本功能，加入了推荐系统、语义搜索、内容检测</w:t>
            </w:r>
          </w:p>
        </w:tc>
        <w:tc>
          <w:tcPr>
            <w:tcW w:w="2304" w:type="dxa"/>
          </w:tcPr>
          <w:p w14:paraId="2072AE9A" w14:textId="646B6459" w:rsidR="00F03B5C" w:rsidRDefault="00E41BCF">
            <w:pPr>
              <w:pStyle w:val="Tabletext"/>
            </w:pPr>
            <w:r>
              <w:rPr>
                <w:rFonts w:hint="eastAsia"/>
              </w:rPr>
              <w:t>吴基洋、朱楷文、陈梓钊、程凯文、龚子钦</w:t>
            </w:r>
          </w:p>
        </w:tc>
      </w:tr>
      <w:tr w:rsidR="00F03B5C" w14:paraId="68F0FE3C" w14:textId="77777777">
        <w:tc>
          <w:tcPr>
            <w:tcW w:w="2304" w:type="dxa"/>
          </w:tcPr>
          <w:p w14:paraId="40B900C8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145FCBE8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3A1E2F31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3052F36" w14:textId="77777777" w:rsidR="00F03B5C" w:rsidRDefault="00F03B5C">
            <w:pPr>
              <w:pStyle w:val="Tabletext"/>
            </w:pPr>
          </w:p>
        </w:tc>
      </w:tr>
      <w:tr w:rsidR="00F03B5C" w14:paraId="4948DB3E" w14:textId="77777777">
        <w:tc>
          <w:tcPr>
            <w:tcW w:w="2304" w:type="dxa"/>
          </w:tcPr>
          <w:p w14:paraId="005638EA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06D218D1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450EB90F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60DE3FF7" w14:textId="77777777" w:rsidR="00F03B5C" w:rsidRDefault="00F03B5C">
            <w:pPr>
              <w:pStyle w:val="Tabletext"/>
            </w:pPr>
          </w:p>
        </w:tc>
      </w:tr>
    </w:tbl>
    <w:p w14:paraId="0B0FC4AD" w14:textId="77777777" w:rsidR="00F03B5C" w:rsidRDefault="00F03B5C"/>
    <w:p w14:paraId="76F8CA94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18096A3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7D1FC341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927ED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19ADA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273FB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C57434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07C55C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2B256D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47999E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DD262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0C90C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1A5B56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2ECB8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43F434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FC6521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C06E98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365F7B43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488DC537" w14:textId="65A785D2" w:rsidR="00614542" w:rsidRDefault="00614542" w:rsidP="00B43CFC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66C5C6F1" w14:textId="7CFABB3A" w:rsidR="00B43CFC" w:rsidRDefault="00B43CFC" w:rsidP="00B43CFC">
      <w:pPr>
        <w:ind w:firstLineChars="200" w:firstLine="400"/>
      </w:pPr>
      <w:r>
        <w:rPr>
          <w:rFonts w:hint="eastAsia"/>
        </w:rPr>
        <w:t>本测试报告为白云社区项目的系统测试报告，目的在于对系统开发和实施后的结果进行测试以及结果测试分析，发现系统中存在的问题，描述系统是否符合项目需求说明书中规定的功能和性能要求。</w:t>
      </w:r>
    </w:p>
    <w:p w14:paraId="39EDA96A" w14:textId="51530762" w:rsidR="00B43CFC" w:rsidRPr="00B43CFC" w:rsidRDefault="00B43CFC" w:rsidP="00B43CFC">
      <w:pPr>
        <w:ind w:firstLineChars="200" w:firstLine="400"/>
      </w:pPr>
      <w:r>
        <w:rPr>
          <w:rFonts w:hint="eastAsia"/>
        </w:rPr>
        <w:t>预期参考者包括用户、测试人员、开发人员、项目管理人员、其他质量管理人员和需要阅读本报告的老师和助教。</w:t>
      </w:r>
    </w:p>
    <w:p w14:paraId="306D8D0C" w14:textId="6BBA008A" w:rsidR="00614542" w:rsidRDefault="00614542" w:rsidP="003674D1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14:paraId="59B39D8D" w14:textId="662E2179" w:rsidR="003674D1" w:rsidRPr="003674D1" w:rsidRDefault="003674D1" w:rsidP="003674D1">
      <w:pPr>
        <w:ind w:firstLineChars="200" w:firstLine="400"/>
      </w:pPr>
      <w:r>
        <w:rPr>
          <w:rFonts w:hint="eastAsia"/>
        </w:rPr>
        <w:t>本文档适用于2022-2023软件工程于项目管理第五组项目白云社区1.0版本。</w:t>
      </w:r>
    </w:p>
    <w:p w14:paraId="721DF087" w14:textId="0EA0EFE1" w:rsidR="001D2A24" w:rsidRPr="00687542" w:rsidRDefault="00614542" w:rsidP="00687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1D2A24" w14:paraId="497F49D9" w14:textId="77777777" w:rsidTr="00D32E59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C33563C" w14:textId="05AC76EB" w:rsidR="001D2A24" w:rsidRPr="00687542" w:rsidRDefault="001D2A24" w:rsidP="00D32E59">
            <w:pPr>
              <w:pStyle w:val="a9"/>
              <w:keepNext/>
              <w:ind w:left="72"/>
              <w:rPr>
                <w:b/>
                <w:bCs/>
              </w:rPr>
            </w:pPr>
            <w:r w:rsidRPr="00687542">
              <w:rPr>
                <w:rFonts w:hint="eastAsia"/>
                <w:b/>
                <w:bCs/>
              </w:rPr>
              <w:t>社区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803508" w14:textId="1A2054CF" w:rsidR="001D2A24" w:rsidRDefault="001D2A24" w:rsidP="00D32E59">
            <w:r>
              <w:rPr>
                <w:rFonts w:hint="eastAsia"/>
              </w:rPr>
              <w:t>社区指本项目建设的病友互助社区，主要有案例、问答两种内容。</w:t>
            </w:r>
          </w:p>
        </w:tc>
      </w:tr>
      <w:tr w:rsidR="001D2A24" w14:paraId="1753ADCA" w14:textId="77777777" w:rsidTr="00D32E5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340F0C9" w14:textId="53AD9607" w:rsidR="001D2A24" w:rsidRPr="00687542" w:rsidRDefault="001D2A24" w:rsidP="00D32E59">
            <w:pPr>
              <w:pStyle w:val="a9"/>
              <w:keepNext/>
              <w:ind w:left="72"/>
              <w:rPr>
                <w:b/>
                <w:bCs/>
              </w:rPr>
            </w:pPr>
            <w:r w:rsidRPr="00687542">
              <w:rPr>
                <w:rFonts w:hint="eastAsia"/>
                <w:b/>
                <w:bCs/>
              </w:rPr>
              <w:t>案例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621886" w14:textId="3A4206B8" w:rsidR="001D2A24" w:rsidRDefault="001D2A24" w:rsidP="00D32E59">
            <w:r w:rsidRPr="00DD2523">
              <w:rPr>
                <w:rFonts w:hint="eastAsia"/>
              </w:rPr>
              <w:t>案例是社区中信息共享的模块，</w:t>
            </w:r>
            <w:r>
              <w:rPr>
                <w:rFonts w:hint="eastAsia"/>
              </w:rPr>
              <w:t>其内容是用户上传的自己的医疗案例，包括</w:t>
            </w:r>
            <w:r w:rsidRPr="00DD2523">
              <w:rPr>
                <w:rFonts w:hint="eastAsia"/>
              </w:rPr>
              <w:t>疾病的</w:t>
            </w:r>
            <w:r>
              <w:rPr>
                <w:rFonts w:hint="eastAsia"/>
              </w:rPr>
              <w:t>概述、标签</w:t>
            </w:r>
            <w:r w:rsidRPr="00DD2523">
              <w:rPr>
                <w:rFonts w:hint="eastAsia"/>
              </w:rPr>
              <w:t>、</w:t>
            </w:r>
            <w:r>
              <w:rPr>
                <w:rFonts w:hint="eastAsia"/>
              </w:rPr>
              <w:t>详情介绍、既往病史、诊断、</w:t>
            </w:r>
            <w:r w:rsidRPr="00DD2523">
              <w:rPr>
                <w:rFonts w:hint="eastAsia"/>
              </w:rPr>
              <w:t>治疗方法、预防措施等信息</w:t>
            </w:r>
            <w:r>
              <w:rPr>
                <w:rFonts w:hint="eastAsia"/>
              </w:rPr>
              <w:t>。</w:t>
            </w:r>
          </w:p>
        </w:tc>
      </w:tr>
      <w:tr w:rsidR="001D2A24" w14:paraId="6070C7DE" w14:textId="77777777" w:rsidTr="00D32E5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03EE173" w14:textId="753C447E" w:rsidR="001D2A24" w:rsidRPr="00687542" w:rsidRDefault="001D2A24" w:rsidP="00D32E59">
            <w:pPr>
              <w:pStyle w:val="a9"/>
              <w:keepNext/>
              <w:ind w:left="72"/>
              <w:rPr>
                <w:b/>
                <w:bCs/>
              </w:rPr>
            </w:pPr>
            <w:r w:rsidRPr="00687542">
              <w:rPr>
                <w:rFonts w:hint="eastAsia"/>
                <w:b/>
                <w:bCs/>
              </w:rPr>
              <w:t>问答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5B9BB3" w14:textId="6BF600A5" w:rsidR="001D2A24" w:rsidRDefault="001D2A24" w:rsidP="00D32E59">
            <w:r>
              <w:rPr>
                <w:rFonts w:hint="eastAsia"/>
              </w:rPr>
              <w:t>问答是社区中求助与回答的模块，其内容是用户提出的问题和用户对问题的回答，一个问题可以有多个回答。</w:t>
            </w:r>
          </w:p>
        </w:tc>
      </w:tr>
      <w:tr w:rsidR="001D2A24" w14:paraId="3345B409" w14:textId="77777777" w:rsidTr="00D32E5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1B06D73" w14:textId="4FE3BD21" w:rsidR="001D2A24" w:rsidRPr="00687542" w:rsidRDefault="001D2A24" w:rsidP="00D32E59">
            <w:pPr>
              <w:pStyle w:val="a9"/>
              <w:keepNext/>
              <w:ind w:left="72"/>
              <w:rPr>
                <w:b/>
                <w:bCs/>
              </w:rPr>
            </w:pPr>
            <w:r w:rsidRPr="00687542"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63AF37" w14:textId="35E74D61" w:rsidR="001D2A24" w:rsidRDefault="001D2A24" w:rsidP="00D32E59">
            <w:r>
              <w:rPr>
                <w:rFonts w:hint="eastAsia"/>
              </w:rPr>
              <w:t>问答模块中的问题。</w:t>
            </w:r>
          </w:p>
        </w:tc>
      </w:tr>
      <w:tr w:rsidR="001D2A24" w14:paraId="7CBE2AA3" w14:textId="77777777" w:rsidTr="00D32E5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4189C0F" w14:textId="423FDFA3" w:rsidR="001D2A24" w:rsidRPr="00687542" w:rsidRDefault="001D2A24" w:rsidP="00D32E59">
            <w:pPr>
              <w:pStyle w:val="a9"/>
              <w:keepNext/>
              <w:ind w:left="72"/>
              <w:rPr>
                <w:b/>
                <w:bCs/>
              </w:rPr>
            </w:pPr>
            <w:r w:rsidRPr="00687542">
              <w:rPr>
                <w:rFonts w:hint="eastAsia"/>
                <w:b/>
                <w:bCs/>
              </w:rPr>
              <w:t>回答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79650" w14:textId="11B9C82D" w:rsidR="001D2A24" w:rsidRDefault="001D2A24" w:rsidP="00D32E59">
            <w:r>
              <w:rPr>
                <w:rFonts w:hint="eastAsia"/>
              </w:rPr>
              <w:t>问答模块中的回答，一个问题可以有多个回答</w:t>
            </w:r>
          </w:p>
        </w:tc>
      </w:tr>
      <w:tr w:rsidR="001D2A24" w14:paraId="0283697F" w14:textId="77777777" w:rsidTr="0068754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676BC88" w14:textId="6C704A9C" w:rsidR="001D2A24" w:rsidRPr="00687542" w:rsidRDefault="00687542" w:rsidP="00D32E59">
            <w:pPr>
              <w:pStyle w:val="a9"/>
              <w:ind w:left="72"/>
              <w:rPr>
                <w:b/>
                <w:bCs/>
              </w:rPr>
            </w:pPr>
            <w:r w:rsidRPr="00687542">
              <w:rPr>
                <w:rFonts w:hint="eastAsia"/>
                <w:b/>
                <w:bCs/>
              </w:rPr>
              <w:t>用户中心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2B7710" w14:textId="2AFDD6AB" w:rsidR="001D2A24" w:rsidRDefault="00687542" w:rsidP="00D32E59">
            <w:r w:rsidRPr="00DD2523">
              <w:rPr>
                <w:rFonts w:hint="eastAsia"/>
              </w:rPr>
              <w:t>户中心是具有查看个人私信消息、评论回复信息、关注动态、编辑个人资料等功能的网页界面</w:t>
            </w:r>
            <w:r>
              <w:rPr>
                <w:rFonts w:hint="eastAsia"/>
              </w:rPr>
              <w:t>。</w:t>
            </w:r>
          </w:p>
        </w:tc>
      </w:tr>
      <w:tr w:rsidR="00687542" w14:paraId="69BEF493" w14:textId="77777777" w:rsidTr="00D32E5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3C8326AD" w14:textId="5E727123" w:rsidR="00687542" w:rsidRPr="00687542" w:rsidRDefault="00687542" w:rsidP="00D32E59">
            <w:pPr>
              <w:pStyle w:val="a9"/>
              <w:ind w:left="72"/>
              <w:rPr>
                <w:b/>
                <w:bCs/>
              </w:rPr>
            </w:pPr>
            <w:r w:rsidRPr="00687542">
              <w:rPr>
                <w:rFonts w:hint="eastAsia"/>
                <w:b/>
                <w:bCs/>
              </w:rPr>
              <w:t>标签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E6F954A" w14:textId="5C4BB7B9" w:rsidR="00687542" w:rsidRPr="00DD2523" w:rsidRDefault="00687542" w:rsidP="00D32E59">
            <w:r w:rsidRPr="00DD2523">
              <w:rPr>
                <w:rFonts w:hint="eastAsia"/>
              </w:rPr>
              <w:t>标签是对</w:t>
            </w:r>
            <w:r>
              <w:rPr>
                <w:rFonts w:hint="eastAsia"/>
              </w:rPr>
              <w:t>案例或问答的</w:t>
            </w:r>
            <w:r w:rsidRPr="00DD2523">
              <w:rPr>
                <w:rFonts w:hint="eastAsia"/>
              </w:rPr>
              <w:t>内容的某种特征的提取，一般为某些关键词，如病的名称、治疗方法、医院名称等。每个问答、案例根据其内容都可以有不同的标签。用户可以根据个人情况给自己添加感兴趣的标签</w:t>
            </w:r>
          </w:p>
        </w:tc>
      </w:tr>
    </w:tbl>
    <w:p w14:paraId="38B213A8" w14:textId="77777777" w:rsidR="001D2A24" w:rsidRPr="001D2A24" w:rsidRDefault="001D2A24" w:rsidP="001D2A24"/>
    <w:p w14:paraId="586D6A2A" w14:textId="77777777" w:rsidR="001D2A24" w:rsidRPr="001D2A24" w:rsidRDefault="001D2A24" w:rsidP="001D2A24"/>
    <w:p w14:paraId="79A01089" w14:textId="34F1E34C"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14:paraId="3EA9B3B3" w14:textId="5FFBFDE9" w:rsidR="00687542" w:rsidRPr="00687542" w:rsidRDefault="00687542" w:rsidP="00687542">
      <w:pPr>
        <w:ind w:firstLineChars="200" w:firstLine="400"/>
      </w:pPr>
      <w:r>
        <w:rPr>
          <w:rFonts w:hint="eastAsia"/>
        </w:rPr>
        <w:t>《白云社区系统测试用例》</w:t>
      </w:r>
    </w:p>
    <w:p w14:paraId="07A242C4" w14:textId="42BC43FF"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14:paraId="4B896048" w14:textId="331FAE93" w:rsidR="00687542" w:rsidRPr="00687542" w:rsidRDefault="00687542" w:rsidP="0016328E">
      <w:pPr>
        <w:ind w:firstLineChars="200" w:firstLine="400"/>
      </w:pPr>
      <w:r>
        <w:rPr>
          <w:rFonts w:hint="eastAsia"/>
        </w:rPr>
        <w:t>在该报告将围绕</w:t>
      </w:r>
      <w:r w:rsidR="0016328E">
        <w:rPr>
          <w:rFonts w:hint="eastAsia"/>
        </w:rPr>
        <w:t>白云社区的系统测试用例介绍测试的概要情况、测试环境、测试结果、测试结果分析及缺陷清单，并根据系统测试的结果对测试得出结论和建议。</w:t>
      </w:r>
    </w:p>
    <w:p w14:paraId="40A85075" w14:textId="2137E6F7" w:rsidR="00F03B5C" w:rsidRDefault="00F03B5C">
      <w:pPr>
        <w:pStyle w:val="1"/>
      </w:pPr>
      <w:bookmarkStart w:id="6" w:name="_Toc393891304"/>
      <w:r>
        <w:rPr>
          <w:rFonts w:hint="eastAsia"/>
        </w:rPr>
        <w:lastRenderedPageBreak/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5E36ED" w14:paraId="000DD9E0" w14:textId="77777777" w:rsidTr="00D32E59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DAFBC17" w14:textId="469A3E4B" w:rsidR="005E36ED" w:rsidRPr="00687542" w:rsidRDefault="005E36ED" w:rsidP="00D32E59">
            <w:pPr>
              <w:pStyle w:val="a9"/>
              <w:keepNext/>
              <w:ind w:left="7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测试时间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CFB2DF" w14:textId="400670BE" w:rsidR="005E36ED" w:rsidRDefault="005E36ED" w:rsidP="00D32E59">
            <w:r>
              <w:rPr>
                <w:rFonts w:hint="eastAsia"/>
              </w:rPr>
              <w:t>2023.1.11-2023.1.12</w:t>
            </w:r>
          </w:p>
        </w:tc>
      </w:tr>
      <w:tr w:rsidR="005E36ED" w14:paraId="33438AB9" w14:textId="77777777" w:rsidTr="00D32E5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E6C1714" w14:textId="6141C0A2" w:rsidR="005E36ED" w:rsidRPr="00687542" w:rsidRDefault="005E36ED" w:rsidP="00D32E59">
            <w:pPr>
              <w:pStyle w:val="a9"/>
              <w:keepNext/>
              <w:ind w:left="7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测试地点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BE36A8" w14:textId="3C098578" w:rsidR="005E36ED" w:rsidRDefault="005E36ED" w:rsidP="00D32E59">
            <w:r>
              <w:rPr>
                <w:rFonts w:hint="eastAsia"/>
              </w:rPr>
              <w:t>线上测试</w:t>
            </w:r>
          </w:p>
        </w:tc>
      </w:tr>
      <w:tr w:rsidR="005E36ED" w14:paraId="08115532" w14:textId="77777777" w:rsidTr="00D32E5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12D9DD2" w14:textId="5F40842D" w:rsidR="005E36ED" w:rsidRPr="00687542" w:rsidRDefault="005E36ED" w:rsidP="00D32E59">
            <w:pPr>
              <w:pStyle w:val="a9"/>
              <w:keepNext/>
              <w:ind w:left="7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0C4720" w14:textId="24759AE5" w:rsidR="005E36ED" w:rsidRDefault="005E36ED" w:rsidP="00D32E59">
            <w:r>
              <w:rPr>
                <w:rFonts w:hint="eastAsia"/>
              </w:rPr>
              <w:t>第五组所有成员及志愿者</w:t>
            </w:r>
          </w:p>
        </w:tc>
      </w:tr>
      <w:tr w:rsidR="005E36ED" w14:paraId="33F45C1E" w14:textId="77777777" w:rsidTr="00D32E5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BFE05FB" w14:textId="1C4DF4BD" w:rsidR="005E36ED" w:rsidRPr="00687542" w:rsidRDefault="005E36ED" w:rsidP="00D32E59">
            <w:pPr>
              <w:pStyle w:val="a9"/>
              <w:keepNext/>
              <w:ind w:left="7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测试方法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38251A" w14:textId="3CE0FBDC" w:rsidR="005E36ED" w:rsidRDefault="005E36ED" w:rsidP="00D32E59">
            <w:r>
              <w:rPr>
                <w:rFonts w:hint="eastAsia"/>
              </w:rPr>
              <w:t>绝大部分使用手动测试，压力测试和性能测试使用测试工具JM</w:t>
            </w:r>
            <w:r>
              <w:t>eter</w:t>
            </w:r>
            <w:r>
              <w:rPr>
                <w:rFonts w:hint="eastAsia"/>
              </w:rPr>
              <w:t>进行测试。</w:t>
            </w:r>
          </w:p>
        </w:tc>
      </w:tr>
      <w:tr w:rsidR="005E36ED" w14:paraId="61397BA4" w14:textId="77777777" w:rsidTr="00D32E5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07EC689" w14:textId="721D2A6A" w:rsidR="005E36ED" w:rsidRPr="00687542" w:rsidRDefault="005E36ED" w:rsidP="00D32E59">
            <w:pPr>
              <w:pStyle w:val="a9"/>
              <w:keepNext/>
              <w:ind w:left="7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93553A" w14:textId="6DD6FF4A" w:rsidR="005E36ED" w:rsidRDefault="005E36ED" w:rsidP="00D32E59">
            <w:r>
              <w:rPr>
                <w:rFonts w:hint="eastAsia"/>
              </w:rPr>
              <w:t>以功能测试为主，</w:t>
            </w:r>
            <w:r w:rsidR="00B71D29">
              <w:rPr>
                <w:rFonts w:hint="eastAsia"/>
              </w:rPr>
              <w:t>手动</w:t>
            </w:r>
            <w:r>
              <w:rPr>
                <w:rFonts w:hint="eastAsia"/>
              </w:rPr>
              <w:t>进行了简单的易用性测试、界面测试、兼容性测试，</w:t>
            </w:r>
            <w:r w:rsidR="002B3AE8">
              <w:rPr>
                <w:rFonts w:hint="eastAsia"/>
              </w:rPr>
              <w:t>用JMeter进行了简单的压力测试和性能测试</w:t>
            </w:r>
          </w:p>
        </w:tc>
      </w:tr>
    </w:tbl>
    <w:p w14:paraId="78A45ED4" w14:textId="77777777" w:rsidR="005E36ED" w:rsidRPr="005E36ED" w:rsidRDefault="005E36ED" w:rsidP="005E36ED"/>
    <w:p w14:paraId="797FBE4D" w14:textId="75CC9F7B" w:rsidR="002B3AE8" w:rsidRDefault="004B0E53" w:rsidP="002B3AE8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14:paraId="460F36FB" w14:textId="69842B84" w:rsidR="002B3AE8" w:rsidRDefault="002B3AE8" w:rsidP="002B3AE8">
      <w:pPr>
        <w:ind w:left="720"/>
      </w:pPr>
      <w:r>
        <w:rPr>
          <w:rFonts w:hint="eastAsia"/>
        </w:rPr>
        <w:t>浏览器：M</w:t>
      </w:r>
      <w:r>
        <w:t xml:space="preserve">icrosoft </w:t>
      </w:r>
      <w:r>
        <w:rPr>
          <w:rFonts w:hint="eastAsia"/>
        </w:rPr>
        <w:t>Edge版本</w:t>
      </w:r>
      <w:r w:rsidRPr="002B3AE8">
        <w:t>108.0.1462.76</w:t>
      </w:r>
    </w:p>
    <w:p w14:paraId="0E8651E1" w14:textId="38664B5D" w:rsidR="002B3AE8" w:rsidRDefault="002B3AE8" w:rsidP="002B3AE8">
      <w:pPr>
        <w:ind w:left="720"/>
      </w:pPr>
      <w:r>
        <w:t>J</w:t>
      </w:r>
      <w:r>
        <w:rPr>
          <w:rFonts w:hint="eastAsia"/>
        </w:rPr>
        <w:t>ava</w:t>
      </w:r>
      <w:r>
        <w:t xml:space="preserve">8 </w:t>
      </w:r>
    </w:p>
    <w:p w14:paraId="4765F764" w14:textId="07D9D5B2" w:rsidR="002B3AE8" w:rsidRDefault="002B3AE8" w:rsidP="002B3AE8">
      <w:pPr>
        <w:ind w:left="720"/>
      </w:pPr>
      <w:r>
        <w:t>Jdk 1.8.0</w:t>
      </w:r>
      <w:r w:rsidR="00A714C7">
        <w:t>_</w:t>
      </w:r>
      <w:r>
        <w:t>3</w:t>
      </w:r>
      <w:r w:rsidR="00A714C7">
        <w:t>3</w:t>
      </w:r>
      <w:r>
        <w:t>3</w:t>
      </w:r>
    </w:p>
    <w:p w14:paraId="15472E3F" w14:textId="19C94D68" w:rsidR="002B3AE8" w:rsidRDefault="002B3AE8" w:rsidP="002B3AE8">
      <w:pPr>
        <w:ind w:left="720"/>
      </w:pPr>
      <w:r>
        <w:t>Python 3.9.6</w:t>
      </w:r>
    </w:p>
    <w:p w14:paraId="5AAB56F0" w14:textId="4AE7D5AB" w:rsidR="002B3AE8" w:rsidRDefault="002B3AE8" w:rsidP="002B3AE8">
      <w:pPr>
        <w:ind w:left="720"/>
      </w:pPr>
      <w:r>
        <w:rPr>
          <w:rFonts w:hint="eastAsia"/>
        </w:rPr>
        <w:t>E</w:t>
      </w:r>
      <w:r>
        <w:t>lasticsaerch 7.13.0</w:t>
      </w:r>
    </w:p>
    <w:p w14:paraId="3AFCF051" w14:textId="5779FB43" w:rsidR="00A714C7" w:rsidRDefault="00A714C7" w:rsidP="002B3AE8">
      <w:pPr>
        <w:ind w:left="720"/>
      </w:pPr>
      <w:r>
        <w:rPr>
          <w:rFonts w:hint="eastAsia"/>
        </w:rPr>
        <w:t>S</w:t>
      </w:r>
      <w:r>
        <w:t>pring boot 2.1.1.RELEASE</w:t>
      </w:r>
    </w:p>
    <w:p w14:paraId="7DA91E31" w14:textId="5C72DB8E" w:rsidR="00A714C7" w:rsidRDefault="00A714C7" w:rsidP="002B3AE8">
      <w:pPr>
        <w:ind w:left="720"/>
      </w:pPr>
      <w:r>
        <w:rPr>
          <w:rFonts w:hint="eastAsia"/>
        </w:rPr>
        <w:t>J</w:t>
      </w:r>
      <w:r>
        <w:t>Meter 5.5</w:t>
      </w:r>
    </w:p>
    <w:p w14:paraId="3D5DB0A6" w14:textId="4E4EB6E2" w:rsidR="00A714C7" w:rsidRDefault="00A714C7" w:rsidP="002B3AE8">
      <w:pPr>
        <w:ind w:left="720"/>
      </w:pPr>
    </w:p>
    <w:tbl>
      <w:tblPr>
        <w:tblW w:w="5386" w:type="dxa"/>
        <w:tblInd w:w="2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2"/>
        <w:gridCol w:w="2694"/>
      </w:tblGrid>
      <w:tr w:rsidR="00A714C7" w14:paraId="5317AC21" w14:textId="77777777" w:rsidTr="00A714C7">
        <w:tc>
          <w:tcPr>
            <w:tcW w:w="2692" w:type="dxa"/>
            <w:shd w:val="solid" w:color="000000" w:fill="FFFFFF"/>
          </w:tcPr>
          <w:p w14:paraId="4A92C656" w14:textId="3FFDC109" w:rsidR="00A714C7" w:rsidRDefault="00A714C7" w:rsidP="00D32E59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694" w:type="dxa"/>
            <w:shd w:val="solid" w:color="000000" w:fill="FFFFFF"/>
          </w:tcPr>
          <w:p w14:paraId="7BCFB8CA" w14:textId="0A53C60A" w:rsidR="00A714C7" w:rsidRDefault="00A714C7" w:rsidP="00D32E59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A714C7" w14:paraId="44B55FB8" w14:textId="77777777" w:rsidTr="00A714C7">
        <w:tc>
          <w:tcPr>
            <w:tcW w:w="2692" w:type="dxa"/>
          </w:tcPr>
          <w:p w14:paraId="4E33516B" w14:textId="0048371A" w:rsidR="00A714C7" w:rsidRDefault="00A714C7" w:rsidP="00D32E59">
            <w:r>
              <w:rPr>
                <w:rFonts w:hint="eastAsia"/>
              </w:rPr>
              <w:t>M</w:t>
            </w:r>
            <w:r>
              <w:t xml:space="preserve">icrosoft </w:t>
            </w:r>
            <w:r>
              <w:rPr>
                <w:rFonts w:hint="eastAsia"/>
              </w:rPr>
              <w:t>Edge</w:t>
            </w:r>
            <w:r>
              <w:t xml:space="preserve"> </w:t>
            </w:r>
            <w:r>
              <w:rPr>
                <w:rFonts w:hint="eastAsia"/>
              </w:rPr>
              <w:t>浏览器</w:t>
            </w:r>
          </w:p>
        </w:tc>
        <w:tc>
          <w:tcPr>
            <w:tcW w:w="2694" w:type="dxa"/>
          </w:tcPr>
          <w:p w14:paraId="21C75123" w14:textId="2476FE46" w:rsidR="00A714C7" w:rsidRDefault="00A714C7" w:rsidP="00D32E59">
            <w:pPr>
              <w:pStyle w:val="a9"/>
              <w:ind w:left="0"/>
            </w:pPr>
            <w:r w:rsidRPr="002B3AE8">
              <w:t>108.0.1462.76</w:t>
            </w:r>
          </w:p>
        </w:tc>
      </w:tr>
      <w:tr w:rsidR="00A714C7" w14:paraId="0F8293E4" w14:textId="77777777" w:rsidTr="00A714C7">
        <w:tc>
          <w:tcPr>
            <w:tcW w:w="2692" w:type="dxa"/>
          </w:tcPr>
          <w:p w14:paraId="7D25F3F3" w14:textId="5A7A2C1C" w:rsidR="00A714C7" w:rsidRDefault="00A714C7" w:rsidP="00D32E59">
            <w:r>
              <w:t>J</w:t>
            </w:r>
            <w:r>
              <w:rPr>
                <w:rFonts w:hint="eastAsia"/>
              </w:rPr>
              <w:t>ava</w:t>
            </w:r>
          </w:p>
        </w:tc>
        <w:tc>
          <w:tcPr>
            <w:tcW w:w="2694" w:type="dxa"/>
          </w:tcPr>
          <w:p w14:paraId="340CB6E0" w14:textId="3A90EDBC" w:rsidR="00A714C7" w:rsidRDefault="00A714C7" w:rsidP="00D32E59">
            <w:pPr>
              <w:pStyle w:val="a9"/>
              <w:ind w:left="0"/>
            </w:pPr>
            <w:r>
              <w:t>Java8</w:t>
            </w:r>
          </w:p>
        </w:tc>
      </w:tr>
      <w:tr w:rsidR="00A714C7" w14:paraId="6B8BCFC3" w14:textId="77777777" w:rsidTr="00A714C7">
        <w:tc>
          <w:tcPr>
            <w:tcW w:w="2692" w:type="dxa"/>
          </w:tcPr>
          <w:p w14:paraId="3153F494" w14:textId="4EE95B5A" w:rsidR="00A714C7" w:rsidRDefault="00A714C7" w:rsidP="00D32E59">
            <w:r>
              <w:rPr>
                <w:rFonts w:hint="eastAsia"/>
              </w:rPr>
              <w:t>J</w:t>
            </w:r>
            <w:r>
              <w:t>DK</w:t>
            </w:r>
          </w:p>
        </w:tc>
        <w:tc>
          <w:tcPr>
            <w:tcW w:w="2694" w:type="dxa"/>
          </w:tcPr>
          <w:p w14:paraId="7CDAA8D4" w14:textId="506B42DA" w:rsidR="00A714C7" w:rsidRDefault="00A714C7" w:rsidP="00D32E59">
            <w:pPr>
              <w:pStyle w:val="a9"/>
              <w:ind w:left="0"/>
            </w:pPr>
            <w:r>
              <w:t>1.8.0_333</w:t>
            </w:r>
          </w:p>
        </w:tc>
      </w:tr>
      <w:tr w:rsidR="00A714C7" w14:paraId="62568621" w14:textId="77777777" w:rsidTr="00A714C7">
        <w:tc>
          <w:tcPr>
            <w:tcW w:w="2692" w:type="dxa"/>
          </w:tcPr>
          <w:p w14:paraId="4BCFEE6C" w14:textId="78856D61" w:rsidR="00A714C7" w:rsidRDefault="00A714C7" w:rsidP="00D32E59">
            <w:r>
              <w:t>Python</w:t>
            </w:r>
          </w:p>
        </w:tc>
        <w:tc>
          <w:tcPr>
            <w:tcW w:w="2694" w:type="dxa"/>
          </w:tcPr>
          <w:p w14:paraId="02FA95EE" w14:textId="6B0C5B2E" w:rsidR="00A714C7" w:rsidRDefault="00A714C7" w:rsidP="00D32E59">
            <w:pPr>
              <w:pStyle w:val="a9"/>
              <w:ind w:left="0"/>
            </w:pPr>
            <w:r>
              <w:t>3.9.6</w:t>
            </w:r>
          </w:p>
        </w:tc>
      </w:tr>
      <w:tr w:rsidR="00A714C7" w14:paraId="3EA4FE9C" w14:textId="77777777" w:rsidTr="00A714C7">
        <w:tc>
          <w:tcPr>
            <w:tcW w:w="2692" w:type="dxa"/>
          </w:tcPr>
          <w:p w14:paraId="74E9C20C" w14:textId="68ACEE06" w:rsidR="00A714C7" w:rsidRDefault="00A714C7" w:rsidP="00D32E59">
            <w:r>
              <w:rPr>
                <w:rFonts w:hint="eastAsia"/>
              </w:rPr>
              <w:t>E</w:t>
            </w:r>
            <w:r>
              <w:t>lasticsaerch</w:t>
            </w:r>
          </w:p>
        </w:tc>
        <w:tc>
          <w:tcPr>
            <w:tcW w:w="2694" w:type="dxa"/>
          </w:tcPr>
          <w:p w14:paraId="46C6407E" w14:textId="09282561" w:rsidR="00A714C7" w:rsidRDefault="00A714C7" w:rsidP="00D32E59">
            <w:pPr>
              <w:pStyle w:val="a9"/>
              <w:ind w:left="0"/>
            </w:pPr>
            <w:r>
              <w:t>7.13.0</w:t>
            </w:r>
          </w:p>
        </w:tc>
      </w:tr>
      <w:tr w:rsidR="00A714C7" w14:paraId="65C9F438" w14:textId="77777777" w:rsidTr="00A714C7">
        <w:tc>
          <w:tcPr>
            <w:tcW w:w="2692" w:type="dxa"/>
          </w:tcPr>
          <w:p w14:paraId="54077539" w14:textId="56AE2628" w:rsidR="00A714C7" w:rsidRDefault="00A714C7" w:rsidP="00D32E59">
            <w:r>
              <w:rPr>
                <w:rFonts w:hint="eastAsia"/>
              </w:rPr>
              <w:t>S</w:t>
            </w:r>
            <w:r>
              <w:t>pring boot</w:t>
            </w:r>
          </w:p>
        </w:tc>
        <w:tc>
          <w:tcPr>
            <w:tcW w:w="2694" w:type="dxa"/>
          </w:tcPr>
          <w:p w14:paraId="3D28EAF1" w14:textId="3B0842AC" w:rsidR="00A714C7" w:rsidRDefault="00A714C7" w:rsidP="00D32E59">
            <w:pPr>
              <w:pStyle w:val="a9"/>
              <w:ind w:left="0"/>
            </w:pPr>
            <w:r>
              <w:t>2.1.1.RELEASE</w:t>
            </w:r>
          </w:p>
        </w:tc>
      </w:tr>
      <w:tr w:rsidR="00A714C7" w14:paraId="4EE53E30" w14:textId="77777777" w:rsidTr="00A714C7">
        <w:tc>
          <w:tcPr>
            <w:tcW w:w="2692" w:type="dxa"/>
          </w:tcPr>
          <w:p w14:paraId="77CF9C8F" w14:textId="58D5A547" w:rsidR="00A714C7" w:rsidRDefault="00A714C7" w:rsidP="00D32E59">
            <w:r>
              <w:t>Vue</w:t>
            </w:r>
          </w:p>
        </w:tc>
        <w:tc>
          <w:tcPr>
            <w:tcW w:w="2694" w:type="dxa"/>
          </w:tcPr>
          <w:p w14:paraId="72B618E0" w14:textId="58CD5BEB" w:rsidR="00A714C7" w:rsidRDefault="00A714C7" w:rsidP="00D32E59">
            <w:pPr>
              <w:pStyle w:val="a9"/>
              <w:ind w:left="0"/>
            </w:pPr>
            <w:r>
              <w:rPr>
                <w:rFonts w:hint="eastAsia"/>
              </w:rPr>
              <w:t>3</w:t>
            </w:r>
            <w:r>
              <w:t>.2.41</w:t>
            </w:r>
          </w:p>
        </w:tc>
      </w:tr>
      <w:tr w:rsidR="00A714C7" w14:paraId="6A2AE09C" w14:textId="77777777" w:rsidTr="00A714C7">
        <w:tc>
          <w:tcPr>
            <w:tcW w:w="2692" w:type="dxa"/>
          </w:tcPr>
          <w:p w14:paraId="10161690" w14:textId="69FF524E" w:rsidR="00A714C7" w:rsidRDefault="00A714C7" w:rsidP="00D32E59"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2694" w:type="dxa"/>
          </w:tcPr>
          <w:p w14:paraId="3A6C5CA4" w14:textId="38559666" w:rsidR="00A714C7" w:rsidRDefault="002D7985" w:rsidP="00D32E59">
            <w:pPr>
              <w:pStyle w:val="a9"/>
              <w:ind w:left="0"/>
            </w:pPr>
            <w:r>
              <w:rPr>
                <w:rFonts w:hint="eastAsia"/>
              </w:rPr>
              <w:t>8</w:t>
            </w:r>
            <w:r>
              <w:t>.0.31</w:t>
            </w:r>
          </w:p>
        </w:tc>
      </w:tr>
      <w:tr w:rsidR="002D7985" w14:paraId="43419038" w14:textId="77777777" w:rsidTr="00A714C7">
        <w:tc>
          <w:tcPr>
            <w:tcW w:w="2692" w:type="dxa"/>
          </w:tcPr>
          <w:p w14:paraId="09B60ADD" w14:textId="71769AA1" w:rsidR="002D7985" w:rsidRDefault="002D7985" w:rsidP="00D32E59">
            <w:r>
              <w:rPr>
                <w:rFonts w:hint="eastAsia"/>
              </w:rPr>
              <w:t>J</w:t>
            </w:r>
            <w:r>
              <w:t>Meter</w:t>
            </w:r>
          </w:p>
        </w:tc>
        <w:tc>
          <w:tcPr>
            <w:tcW w:w="2694" w:type="dxa"/>
          </w:tcPr>
          <w:p w14:paraId="27CB7483" w14:textId="63B548BC" w:rsidR="002D7985" w:rsidRDefault="002D7985" w:rsidP="00D32E59">
            <w:pPr>
              <w:pStyle w:val="a9"/>
              <w:ind w:left="0"/>
            </w:pPr>
            <w:r>
              <w:rPr>
                <w:rFonts w:hint="eastAsia"/>
              </w:rPr>
              <w:t>5</w:t>
            </w:r>
            <w:r>
              <w:t>.5</w:t>
            </w:r>
          </w:p>
        </w:tc>
      </w:tr>
    </w:tbl>
    <w:p w14:paraId="3CCAC921" w14:textId="77777777" w:rsidR="00A714C7" w:rsidRPr="00A714C7" w:rsidRDefault="00A714C7" w:rsidP="002B3AE8">
      <w:pPr>
        <w:ind w:left="720"/>
      </w:pPr>
    </w:p>
    <w:p w14:paraId="07507B55" w14:textId="77777777" w:rsidR="002B3AE8" w:rsidRPr="002B3AE8" w:rsidRDefault="002B3AE8" w:rsidP="002B3AE8">
      <w:pPr>
        <w:ind w:left="720"/>
      </w:pPr>
    </w:p>
    <w:p w14:paraId="15CAFB6A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0C564E56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14:paraId="5A0295A7" w14:textId="77777777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0340029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1134"/>
        <w:gridCol w:w="1789"/>
        <w:gridCol w:w="979"/>
        <w:gridCol w:w="1116"/>
        <w:gridCol w:w="1112"/>
        <w:gridCol w:w="1116"/>
        <w:gridCol w:w="1116"/>
      </w:tblGrid>
      <w:tr w:rsidR="00955DC2" w14:paraId="3C5A94A8" w14:textId="77777777" w:rsidTr="00BF6954">
        <w:tc>
          <w:tcPr>
            <w:tcW w:w="3916" w:type="dxa"/>
            <w:gridSpan w:val="3"/>
            <w:shd w:val="clear" w:color="auto" w:fill="E7E6E6" w:themeFill="background2"/>
          </w:tcPr>
          <w:p w14:paraId="55F6EC3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7CD143E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03272F7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1155B357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1FCDDDC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37C235F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309C5B2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7961E9F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5A9D6212" w14:textId="77777777" w:rsidTr="00BF6954">
        <w:tc>
          <w:tcPr>
            <w:tcW w:w="993" w:type="dxa"/>
            <w:vMerge w:val="restart"/>
          </w:tcPr>
          <w:p w14:paraId="7A05D3B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功能项</w:t>
            </w:r>
          </w:p>
        </w:tc>
        <w:tc>
          <w:tcPr>
            <w:tcW w:w="2923" w:type="dxa"/>
            <w:gridSpan w:val="2"/>
          </w:tcPr>
          <w:p w14:paraId="4C97CF6C" w14:textId="2DE5005D" w:rsidR="00955DC2" w:rsidRPr="00BF6954" w:rsidRDefault="000244E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用户登陆注册</w:t>
            </w:r>
            <w:r w:rsidR="00235BDD">
              <w:rPr>
                <w:rFonts w:ascii="Times New Roman" w:hint="eastAsia"/>
                <w:b/>
                <w:snapToGrid/>
                <w:sz w:val="21"/>
                <w:szCs w:val="21"/>
              </w:rPr>
              <w:t>注销</w:t>
            </w:r>
          </w:p>
        </w:tc>
        <w:tc>
          <w:tcPr>
            <w:tcW w:w="979" w:type="dxa"/>
          </w:tcPr>
          <w:p w14:paraId="76FD480F" w14:textId="03CE3B7A" w:rsidR="00955DC2" w:rsidRPr="00BF11EB" w:rsidRDefault="00235BD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6DC261E1" w14:textId="41FECAAA" w:rsidR="00955DC2" w:rsidRPr="00BF11EB" w:rsidRDefault="000244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531ED72" w14:textId="66B1B4FF" w:rsidR="00955DC2" w:rsidRPr="00BF11EB" w:rsidRDefault="000244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76F203A" w14:textId="4A79814A" w:rsidR="00955DC2" w:rsidRPr="00BF11EB" w:rsidRDefault="000244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D344DE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17941AFC" w14:textId="77777777" w:rsidTr="00BF6954">
        <w:tc>
          <w:tcPr>
            <w:tcW w:w="993" w:type="dxa"/>
            <w:vMerge/>
          </w:tcPr>
          <w:p w14:paraId="62C82D9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gridSpan w:val="2"/>
          </w:tcPr>
          <w:p w14:paraId="34891C7F" w14:textId="123B0D1E" w:rsidR="00955DC2" w:rsidRPr="00BF6954" w:rsidRDefault="000244E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案例相关（信息共享）</w:t>
            </w:r>
          </w:p>
        </w:tc>
        <w:tc>
          <w:tcPr>
            <w:tcW w:w="979" w:type="dxa"/>
          </w:tcPr>
          <w:p w14:paraId="0B17018B" w14:textId="5E857231" w:rsidR="00955DC2" w:rsidRPr="00BF11EB" w:rsidRDefault="000244E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4B5FE6"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14:paraId="0CA2D6F7" w14:textId="0676E842" w:rsidR="00955DC2" w:rsidRPr="00BF11EB" w:rsidRDefault="004B5F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E1D6E50" w14:textId="1AB8EA2C" w:rsidR="00955DC2" w:rsidRPr="00BF11EB" w:rsidRDefault="004B5F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2A1DCFD3" w14:textId="4CE1647D" w:rsidR="00955DC2" w:rsidRPr="00BF11EB" w:rsidRDefault="004B5F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5.9%</w:t>
            </w:r>
          </w:p>
        </w:tc>
        <w:tc>
          <w:tcPr>
            <w:tcW w:w="1116" w:type="dxa"/>
          </w:tcPr>
          <w:p w14:paraId="54BAA68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F5629E6" w14:textId="77777777" w:rsidTr="00BF6954">
        <w:tc>
          <w:tcPr>
            <w:tcW w:w="993" w:type="dxa"/>
            <w:vMerge/>
          </w:tcPr>
          <w:p w14:paraId="27DBEC0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gridSpan w:val="2"/>
          </w:tcPr>
          <w:p w14:paraId="3AFA57AE" w14:textId="0F961ACD" w:rsidR="00955DC2" w:rsidRPr="00BF6954" w:rsidRDefault="00235BD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问题相关</w:t>
            </w:r>
          </w:p>
        </w:tc>
        <w:tc>
          <w:tcPr>
            <w:tcW w:w="979" w:type="dxa"/>
          </w:tcPr>
          <w:p w14:paraId="31027C36" w14:textId="6194B18C" w:rsidR="00955DC2" w:rsidRPr="00BF11EB" w:rsidRDefault="00235BD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15</w:t>
            </w:r>
          </w:p>
        </w:tc>
        <w:tc>
          <w:tcPr>
            <w:tcW w:w="1116" w:type="dxa"/>
          </w:tcPr>
          <w:p w14:paraId="476400D4" w14:textId="62B31702" w:rsidR="00955DC2" w:rsidRPr="00BF11EB" w:rsidRDefault="00235BD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62809D5B" w14:textId="3F5F5820" w:rsidR="00955DC2" w:rsidRPr="00BF11EB" w:rsidRDefault="00235BD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B218BD0" w14:textId="0698A638" w:rsidR="00955DC2" w:rsidRPr="00BF11EB" w:rsidRDefault="00235BD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0FDB00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35BDD" w14:paraId="4C43A5EB" w14:textId="77777777" w:rsidTr="00BF6954">
        <w:tc>
          <w:tcPr>
            <w:tcW w:w="993" w:type="dxa"/>
            <w:vMerge/>
          </w:tcPr>
          <w:p w14:paraId="523F9019" w14:textId="77777777" w:rsidR="00235BDD" w:rsidRPr="00BF6954" w:rsidRDefault="00235BD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gridSpan w:val="2"/>
          </w:tcPr>
          <w:p w14:paraId="6B87FC07" w14:textId="0EB1FE9C" w:rsidR="00235BDD" w:rsidRDefault="00235BD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回答相关</w:t>
            </w:r>
          </w:p>
        </w:tc>
        <w:tc>
          <w:tcPr>
            <w:tcW w:w="979" w:type="dxa"/>
          </w:tcPr>
          <w:p w14:paraId="5ADC766D" w14:textId="47F603C2" w:rsidR="00235BDD" w:rsidRDefault="00235BD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1116" w:type="dxa"/>
          </w:tcPr>
          <w:p w14:paraId="56B8245D" w14:textId="16DE205F" w:rsidR="00235BDD" w:rsidRDefault="00235BD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7157EBC8" w14:textId="628C8B31" w:rsidR="00235BDD" w:rsidRDefault="00235BD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54FD5C5A" w14:textId="49DCA690" w:rsidR="00235BDD" w:rsidRDefault="00235BD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10%</w:t>
            </w:r>
          </w:p>
        </w:tc>
        <w:tc>
          <w:tcPr>
            <w:tcW w:w="1116" w:type="dxa"/>
          </w:tcPr>
          <w:p w14:paraId="16CCDCE9" w14:textId="77777777" w:rsidR="00235BDD" w:rsidRPr="00BF11EB" w:rsidRDefault="00235BD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35BDD" w14:paraId="5C92B63C" w14:textId="77777777" w:rsidTr="00BF6954">
        <w:tc>
          <w:tcPr>
            <w:tcW w:w="993" w:type="dxa"/>
            <w:vMerge/>
          </w:tcPr>
          <w:p w14:paraId="4D476307" w14:textId="77777777" w:rsidR="00235BDD" w:rsidRPr="00BF6954" w:rsidRDefault="00235BD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gridSpan w:val="2"/>
          </w:tcPr>
          <w:p w14:paraId="46AEF463" w14:textId="63CAB542" w:rsidR="00235BDD" w:rsidRDefault="00235BD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搜索相关</w:t>
            </w:r>
          </w:p>
        </w:tc>
        <w:tc>
          <w:tcPr>
            <w:tcW w:w="979" w:type="dxa"/>
          </w:tcPr>
          <w:p w14:paraId="40E24292" w14:textId="72988C73" w:rsidR="00235BDD" w:rsidRDefault="00235BD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4320B541" w14:textId="1AD30BA3" w:rsidR="00235BDD" w:rsidRDefault="00235BD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8D64CC3" w14:textId="2D722935" w:rsidR="00235BDD" w:rsidRDefault="00235BD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04BBFFD" w14:textId="0FA3AA8D" w:rsidR="00235BDD" w:rsidRDefault="00235BD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5111D02" w14:textId="77777777" w:rsidR="00235BDD" w:rsidRPr="00BF11EB" w:rsidRDefault="00235BD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C4DFA" w14:paraId="5C9CAA88" w14:textId="77777777" w:rsidTr="00B50415">
        <w:tc>
          <w:tcPr>
            <w:tcW w:w="993" w:type="dxa"/>
            <w:vMerge/>
          </w:tcPr>
          <w:p w14:paraId="03500539" w14:textId="77777777" w:rsidR="002C4DFA" w:rsidRPr="00BF6954" w:rsidRDefault="002C4DF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1134" w:type="dxa"/>
            <w:vMerge w:val="restart"/>
          </w:tcPr>
          <w:p w14:paraId="3090C77F" w14:textId="77777777" w:rsidR="002C4DFA" w:rsidRDefault="002C4DF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用户中心</w:t>
            </w:r>
          </w:p>
        </w:tc>
        <w:tc>
          <w:tcPr>
            <w:tcW w:w="1789" w:type="dxa"/>
          </w:tcPr>
          <w:p w14:paraId="2FE4FB07" w14:textId="6719B0A4" w:rsidR="002C4DFA" w:rsidRDefault="002C4DF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个人信息编辑</w:t>
            </w:r>
          </w:p>
        </w:tc>
        <w:tc>
          <w:tcPr>
            <w:tcW w:w="979" w:type="dxa"/>
          </w:tcPr>
          <w:p w14:paraId="7E7F1289" w14:textId="6C5DEB67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14:paraId="6BF6FE30" w14:textId="6110C577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7D827158" w14:textId="5B744CCE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10432B31" w14:textId="41088965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14.3%</w:t>
            </w:r>
          </w:p>
        </w:tc>
        <w:tc>
          <w:tcPr>
            <w:tcW w:w="1116" w:type="dxa"/>
          </w:tcPr>
          <w:p w14:paraId="7BDCB1C4" w14:textId="77777777" w:rsidR="002C4DFA" w:rsidRPr="00BF11EB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C4DFA" w14:paraId="762A6CFB" w14:textId="77777777" w:rsidTr="00B50415">
        <w:tc>
          <w:tcPr>
            <w:tcW w:w="993" w:type="dxa"/>
            <w:vMerge/>
          </w:tcPr>
          <w:p w14:paraId="4737B440" w14:textId="77777777" w:rsidR="002C4DFA" w:rsidRPr="00BF6954" w:rsidRDefault="002C4DF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1134" w:type="dxa"/>
            <w:vMerge/>
          </w:tcPr>
          <w:p w14:paraId="3F0ACC9F" w14:textId="77777777" w:rsidR="002C4DFA" w:rsidRDefault="002C4DF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1789" w:type="dxa"/>
          </w:tcPr>
          <w:p w14:paraId="1C58D3A5" w14:textId="3494BF4C" w:rsidR="002C4DFA" w:rsidRDefault="002C4DF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我的提问回答</w:t>
            </w:r>
          </w:p>
        </w:tc>
        <w:tc>
          <w:tcPr>
            <w:tcW w:w="979" w:type="dxa"/>
          </w:tcPr>
          <w:p w14:paraId="16BC194A" w14:textId="497B9BCD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4922F623" w14:textId="50BC68B5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D4976C7" w14:textId="6709BF45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65E96DE" w14:textId="7BFB99E5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5CEB609" w14:textId="77777777" w:rsidR="002C4DFA" w:rsidRPr="00BF11EB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C4DFA" w14:paraId="4160B2CB" w14:textId="77777777" w:rsidTr="00B50415">
        <w:tc>
          <w:tcPr>
            <w:tcW w:w="993" w:type="dxa"/>
            <w:vMerge/>
          </w:tcPr>
          <w:p w14:paraId="4EA62CDC" w14:textId="77777777" w:rsidR="002C4DFA" w:rsidRPr="00BF6954" w:rsidRDefault="002C4DF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1134" w:type="dxa"/>
            <w:vMerge/>
          </w:tcPr>
          <w:p w14:paraId="5813DFE4" w14:textId="77777777" w:rsidR="002C4DFA" w:rsidRDefault="002C4DF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1789" w:type="dxa"/>
          </w:tcPr>
          <w:p w14:paraId="0D812438" w14:textId="6472E4C3" w:rsidR="002C4DFA" w:rsidRDefault="002C4DF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我的关注与收藏</w:t>
            </w:r>
          </w:p>
        </w:tc>
        <w:tc>
          <w:tcPr>
            <w:tcW w:w="979" w:type="dxa"/>
          </w:tcPr>
          <w:p w14:paraId="2E572B85" w14:textId="665191D4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14:paraId="612D697A" w14:textId="77B497CC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26345732" w14:textId="66305DB9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101E5E4" w14:textId="688882B5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0DD35AC" w14:textId="77777777" w:rsidR="002C4DFA" w:rsidRPr="00BF11EB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C4DFA" w14:paraId="1F048E46" w14:textId="77777777" w:rsidTr="00B50415">
        <w:tc>
          <w:tcPr>
            <w:tcW w:w="993" w:type="dxa"/>
            <w:vMerge/>
          </w:tcPr>
          <w:p w14:paraId="26876338" w14:textId="77777777" w:rsidR="002C4DFA" w:rsidRPr="00BF6954" w:rsidRDefault="002C4DF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1134" w:type="dxa"/>
            <w:vMerge/>
          </w:tcPr>
          <w:p w14:paraId="32F619D6" w14:textId="77777777" w:rsidR="002C4DFA" w:rsidRDefault="002C4DF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1789" w:type="dxa"/>
          </w:tcPr>
          <w:p w14:paraId="2649ECF4" w14:textId="71472EA6" w:rsidR="002C4DFA" w:rsidRDefault="002C4DF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EF0AB2">
              <w:rPr>
                <w:rFonts w:ascii="Times New Roman" w:hint="eastAsia"/>
                <w:b/>
                <w:snapToGrid/>
                <w:sz w:val="21"/>
                <w:szCs w:val="21"/>
              </w:rPr>
              <w:t>通知与消息</w:t>
            </w:r>
          </w:p>
        </w:tc>
        <w:tc>
          <w:tcPr>
            <w:tcW w:w="979" w:type="dxa"/>
          </w:tcPr>
          <w:p w14:paraId="7D1407AE" w14:textId="52EC563E" w:rsidR="002C4DFA" w:rsidRDefault="002962D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14:paraId="0477A383" w14:textId="5C174D1D" w:rsidR="002C4DFA" w:rsidRDefault="002962D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7CC89175" w14:textId="04F638CA" w:rsidR="002C4DFA" w:rsidRDefault="002962D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581308A" w14:textId="74ED5C65" w:rsidR="002C4DFA" w:rsidRDefault="002962D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82FDB80" w14:textId="77777777" w:rsidR="002C4DFA" w:rsidRPr="00BF11EB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C4DFA" w14:paraId="5DAACBF3" w14:textId="77777777" w:rsidTr="00B50415">
        <w:tc>
          <w:tcPr>
            <w:tcW w:w="993" w:type="dxa"/>
            <w:vMerge/>
          </w:tcPr>
          <w:p w14:paraId="1240F095" w14:textId="77777777" w:rsidR="002C4DFA" w:rsidRPr="00BF6954" w:rsidRDefault="002C4DF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1134" w:type="dxa"/>
            <w:vMerge/>
          </w:tcPr>
          <w:p w14:paraId="605A3535" w14:textId="77777777" w:rsidR="002C4DFA" w:rsidRDefault="002C4DF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1789" w:type="dxa"/>
          </w:tcPr>
          <w:p w14:paraId="7FB80B1E" w14:textId="0A0E35E4" w:rsidR="002C4DFA" w:rsidRPr="00EF0AB2" w:rsidRDefault="002C4DF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EF0AB2">
              <w:rPr>
                <w:rFonts w:ascii="Times New Roman" w:hint="eastAsia"/>
                <w:b/>
                <w:snapToGrid/>
                <w:sz w:val="21"/>
                <w:szCs w:val="21"/>
              </w:rPr>
              <w:t>管理社区与举报</w:t>
            </w:r>
          </w:p>
        </w:tc>
        <w:tc>
          <w:tcPr>
            <w:tcW w:w="979" w:type="dxa"/>
          </w:tcPr>
          <w:p w14:paraId="528F6812" w14:textId="145F5635" w:rsidR="002C4DFA" w:rsidRDefault="00EF0A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14:paraId="62986336" w14:textId="1FE2A473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0B23054F" w14:textId="54CB84C0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98F5062" w14:textId="1EB0A3B3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A0BB1A4" w14:textId="77777777" w:rsidR="002C4DFA" w:rsidRPr="00BF11EB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F0AB2" w14:paraId="67CFD5DC" w14:textId="77777777" w:rsidTr="00660509">
        <w:tc>
          <w:tcPr>
            <w:tcW w:w="993" w:type="dxa"/>
            <w:vMerge/>
          </w:tcPr>
          <w:p w14:paraId="6033A0AA" w14:textId="77777777" w:rsidR="00EF0AB2" w:rsidRPr="00BF6954" w:rsidRDefault="00EF0A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gridSpan w:val="2"/>
          </w:tcPr>
          <w:p w14:paraId="32FB4D5A" w14:textId="52546181" w:rsidR="00EF0AB2" w:rsidRPr="002C4DFA" w:rsidRDefault="00EF0AB2" w:rsidP="00EF0AB2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  <w:highlight w:val="yellow"/>
              </w:rPr>
            </w:pPr>
            <w:r w:rsidRPr="00EF0AB2">
              <w:rPr>
                <w:rFonts w:ascii="Times New Roman" w:hint="eastAsia"/>
                <w:b/>
                <w:snapToGrid/>
                <w:sz w:val="21"/>
                <w:szCs w:val="21"/>
              </w:rPr>
              <w:t>内容检测</w:t>
            </w:r>
          </w:p>
        </w:tc>
        <w:tc>
          <w:tcPr>
            <w:tcW w:w="979" w:type="dxa"/>
          </w:tcPr>
          <w:p w14:paraId="6DD344E4" w14:textId="4136310E" w:rsidR="00EF0AB2" w:rsidRDefault="00C868E1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5D06DECE" w14:textId="516FEF78" w:rsidR="00EF0AB2" w:rsidRDefault="00C868E1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6B9E67F7" w14:textId="4E42B432" w:rsidR="00EF0AB2" w:rsidRDefault="00C868E1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707547C" w14:textId="7007C7B0" w:rsidR="00EF0AB2" w:rsidRDefault="00C868E1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F40E64D" w14:textId="77777777" w:rsidR="00EF0AB2" w:rsidRPr="00BF11EB" w:rsidRDefault="00EF0A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B41E575" w14:textId="77777777" w:rsidTr="00BF6954">
        <w:tc>
          <w:tcPr>
            <w:tcW w:w="993" w:type="dxa"/>
            <w:vMerge/>
          </w:tcPr>
          <w:p w14:paraId="179228F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gridSpan w:val="2"/>
          </w:tcPr>
          <w:p w14:paraId="5D3B098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3CE8C8BF" w14:textId="148E4F12" w:rsidR="00955DC2" w:rsidRPr="00BF11EB" w:rsidRDefault="00C868E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86</w:t>
            </w:r>
          </w:p>
        </w:tc>
        <w:tc>
          <w:tcPr>
            <w:tcW w:w="1116" w:type="dxa"/>
          </w:tcPr>
          <w:p w14:paraId="496A1F47" w14:textId="6F5DF5E0" w:rsidR="00955DC2" w:rsidRPr="00BF11EB" w:rsidRDefault="00C868E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073EC31C" w14:textId="3A04EDFB" w:rsidR="00955DC2" w:rsidRPr="00BF11EB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0DCFB442" w14:textId="4C98CB32" w:rsidR="00955DC2" w:rsidRPr="00BF11EB" w:rsidRDefault="00C868E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96.5%</w:t>
            </w:r>
          </w:p>
        </w:tc>
        <w:tc>
          <w:tcPr>
            <w:tcW w:w="1116" w:type="dxa"/>
          </w:tcPr>
          <w:p w14:paraId="74430C7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21172E9D" w14:textId="77777777" w:rsidTr="00BF6954">
        <w:tc>
          <w:tcPr>
            <w:tcW w:w="993" w:type="dxa"/>
            <w:vMerge w:val="restart"/>
          </w:tcPr>
          <w:p w14:paraId="3A0C8435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0D38C2C5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5594A70D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  <w:gridSpan w:val="2"/>
          </w:tcPr>
          <w:p w14:paraId="42D9935C" w14:textId="707968C5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  <w:r w:rsidR="002C4DFA">
              <w:rPr>
                <w:rFonts w:ascii="Times New Roman" w:hint="eastAsia"/>
                <w:b/>
                <w:snapToGrid/>
                <w:sz w:val="21"/>
                <w:szCs w:val="21"/>
              </w:rPr>
              <w:t>测试</w:t>
            </w:r>
          </w:p>
        </w:tc>
        <w:tc>
          <w:tcPr>
            <w:tcW w:w="979" w:type="dxa"/>
          </w:tcPr>
          <w:p w14:paraId="2FF71101" w14:textId="6A2A8588" w:rsidR="00773B16" w:rsidRPr="00BF11EB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34543260" w14:textId="60D365CE" w:rsidR="00773B16" w:rsidRPr="00BF11EB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1D1D4CA4" w14:textId="28F5858D" w:rsidR="00773B16" w:rsidRPr="00BF11EB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0811F929" w14:textId="4C5A8728" w:rsidR="00773B16" w:rsidRPr="00BF11EB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33.3%</w:t>
            </w:r>
          </w:p>
        </w:tc>
        <w:tc>
          <w:tcPr>
            <w:tcW w:w="1116" w:type="dxa"/>
          </w:tcPr>
          <w:p w14:paraId="34905B9C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1341B049" w14:textId="77777777" w:rsidTr="00BF6954">
        <w:tc>
          <w:tcPr>
            <w:tcW w:w="993" w:type="dxa"/>
            <w:vMerge/>
          </w:tcPr>
          <w:p w14:paraId="116406B1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gridSpan w:val="2"/>
          </w:tcPr>
          <w:p w14:paraId="45617CFB" w14:textId="4F8C443E" w:rsidR="00773B16" w:rsidRPr="00BF6954" w:rsidRDefault="002C4DF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界面测试</w:t>
            </w:r>
          </w:p>
        </w:tc>
        <w:tc>
          <w:tcPr>
            <w:tcW w:w="979" w:type="dxa"/>
          </w:tcPr>
          <w:p w14:paraId="48048A5E" w14:textId="5322E879" w:rsidR="00773B16" w:rsidRPr="00BF11EB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713D022D" w14:textId="08093DF6" w:rsidR="00773B16" w:rsidRPr="00BF11EB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4C8963DF" w14:textId="659ABFFC" w:rsidR="00773B16" w:rsidRPr="00BF11EB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DC92EAA" w14:textId="7CC41A88" w:rsidR="00773B16" w:rsidRPr="00BF11EB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A1002A1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341F942C" w14:textId="77777777" w:rsidTr="00BF6954">
        <w:tc>
          <w:tcPr>
            <w:tcW w:w="993" w:type="dxa"/>
            <w:vMerge/>
          </w:tcPr>
          <w:p w14:paraId="5A14932B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gridSpan w:val="2"/>
          </w:tcPr>
          <w:p w14:paraId="625ED0BB" w14:textId="314B1109" w:rsidR="00773B16" w:rsidRPr="00BF6954" w:rsidRDefault="002C4DF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易用性测试</w:t>
            </w:r>
          </w:p>
        </w:tc>
        <w:tc>
          <w:tcPr>
            <w:tcW w:w="979" w:type="dxa"/>
          </w:tcPr>
          <w:p w14:paraId="6A7A764A" w14:textId="27D9534A" w:rsidR="00773B16" w:rsidRPr="00BF11EB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7718E559" w14:textId="5124347A" w:rsidR="00773B16" w:rsidRPr="00BF11EB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112379D3" w14:textId="74FE0C27" w:rsidR="00773B16" w:rsidRPr="00BF11EB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9055C1C" w14:textId="51251A38" w:rsidR="00773B16" w:rsidRPr="00BF11EB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DAB6A72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C4DFA" w14:paraId="52823B2C" w14:textId="77777777" w:rsidTr="00BF6954">
        <w:tc>
          <w:tcPr>
            <w:tcW w:w="993" w:type="dxa"/>
            <w:vMerge/>
          </w:tcPr>
          <w:p w14:paraId="5E685877" w14:textId="77777777" w:rsidR="002C4DFA" w:rsidRPr="00BF6954" w:rsidRDefault="002C4DF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gridSpan w:val="2"/>
          </w:tcPr>
          <w:p w14:paraId="6416BFEF" w14:textId="400C7B99" w:rsidR="002C4DFA" w:rsidRDefault="002C4DF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兼容性测试</w:t>
            </w:r>
          </w:p>
        </w:tc>
        <w:tc>
          <w:tcPr>
            <w:tcW w:w="979" w:type="dxa"/>
          </w:tcPr>
          <w:p w14:paraId="57CE2843" w14:textId="39EE68C9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1AEB7686" w14:textId="4ACF53DD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62EA089" w14:textId="5C7EE8AA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55D187E7" w14:textId="230B2BA5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33.3%</w:t>
            </w:r>
          </w:p>
        </w:tc>
        <w:tc>
          <w:tcPr>
            <w:tcW w:w="1116" w:type="dxa"/>
          </w:tcPr>
          <w:p w14:paraId="6257847B" w14:textId="77777777" w:rsidR="002C4DFA" w:rsidRPr="00BF11EB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C4DFA" w14:paraId="756E6632" w14:textId="77777777" w:rsidTr="00BF6954">
        <w:tc>
          <w:tcPr>
            <w:tcW w:w="993" w:type="dxa"/>
            <w:vMerge/>
          </w:tcPr>
          <w:p w14:paraId="43149C35" w14:textId="77777777" w:rsidR="002C4DFA" w:rsidRPr="00BF6954" w:rsidRDefault="002C4DF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gridSpan w:val="2"/>
          </w:tcPr>
          <w:p w14:paraId="08B97B71" w14:textId="3214EC44" w:rsidR="002C4DFA" w:rsidRDefault="002C4DF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压力测试</w:t>
            </w:r>
          </w:p>
        </w:tc>
        <w:tc>
          <w:tcPr>
            <w:tcW w:w="979" w:type="dxa"/>
          </w:tcPr>
          <w:p w14:paraId="4EC15DE4" w14:textId="67B8C27E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6B3BC460" w14:textId="4695E484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6EE97AD4" w14:textId="7F6C7F4E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0E19FCD9" w14:textId="4C81CA30" w:rsidR="002C4DFA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14:paraId="1605BE9E" w14:textId="77777777" w:rsidR="002C4DFA" w:rsidRPr="00BF11EB" w:rsidRDefault="002C4D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26C3B3E3" w14:textId="77777777" w:rsidTr="00BF6954">
        <w:tc>
          <w:tcPr>
            <w:tcW w:w="993" w:type="dxa"/>
            <w:vMerge/>
          </w:tcPr>
          <w:p w14:paraId="3A842018" w14:textId="77777777" w:rsidR="00773B16" w:rsidRPr="00BF6954" w:rsidRDefault="00773B16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gridSpan w:val="2"/>
          </w:tcPr>
          <w:p w14:paraId="79D016D3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3F08A240" w14:textId="066EF47D" w:rsidR="00773B16" w:rsidRDefault="002C4DFA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15</w:t>
            </w:r>
          </w:p>
        </w:tc>
        <w:tc>
          <w:tcPr>
            <w:tcW w:w="1116" w:type="dxa"/>
          </w:tcPr>
          <w:p w14:paraId="494545FE" w14:textId="3F93A1B2" w:rsidR="00773B16" w:rsidRDefault="002C4DFA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100%</w:t>
            </w:r>
          </w:p>
        </w:tc>
        <w:tc>
          <w:tcPr>
            <w:tcW w:w="1112" w:type="dxa"/>
          </w:tcPr>
          <w:p w14:paraId="019B0BD3" w14:textId="1DAEFF03" w:rsidR="00773B16" w:rsidRDefault="002C4DFA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3</w:t>
            </w:r>
          </w:p>
        </w:tc>
        <w:tc>
          <w:tcPr>
            <w:tcW w:w="1116" w:type="dxa"/>
          </w:tcPr>
          <w:p w14:paraId="34215C5E" w14:textId="4EC548F4" w:rsidR="00773B16" w:rsidRDefault="002C4DFA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20%</w:t>
            </w:r>
          </w:p>
        </w:tc>
        <w:tc>
          <w:tcPr>
            <w:tcW w:w="1116" w:type="dxa"/>
          </w:tcPr>
          <w:p w14:paraId="7EE15D42" w14:textId="77777777" w:rsidR="00773B16" w:rsidRDefault="00773B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14:paraId="654958A4" w14:textId="77777777" w:rsidTr="00BF6954">
        <w:tc>
          <w:tcPr>
            <w:tcW w:w="993" w:type="dxa"/>
          </w:tcPr>
          <w:p w14:paraId="3CD8D3EC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gridSpan w:val="2"/>
          </w:tcPr>
          <w:p w14:paraId="6546D10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68CD367B" w14:textId="6DB7186B" w:rsidR="00955DC2" w:rsidRDefault="00C868E1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101</w:t>
            </w:r>
          </w:p>
        </w:tc>
        <w:tc>
          <w:tcPr>
            <w:tcW w:w="1116" w:type="dxa"/>
          </w:tcPr>
          <w:p w14:paraId="23AFF715" w14:textId="74A74672" w:rsidR="00955DC2" w:rsidRDefault="00C868E1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100%</w:t>
            </w:r>
          </w:p>
        </w:tc>
        <w:tc>
          <w:tcPr>
            <w:tcW w:w="1112" w:type="dxa"/>
          </w:tcPr>
          <w:p w14:paraId="30A6B7C6" w14:textId="504677DB" w:rsidR="00955DC2" w:rsidRDefault="00C868E1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6</w:t>
            </w:r>
          </w:p>
        </w:tc>
        <w:tc>
          <w:tcPr>
            <w:tcW w:w="1116" w:type="dxa"/>
          </w:tcPr>
          <w:p w14:paraId="06E4E3ED" w14:textId="1D7BEB9F" w:rsidR="00955DC2" w:rsidRDefault="00C868E1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94.1%</w:t>
            </w:r>
          </w:p>
        </w:tc>
        <w:tc>
          <w:tcPr>
            <w:tcW w:w="1116" w:type="dxa"/>
          </w:tcPr>
          <w:p w14:paraId="1608A908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49DA8962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FD54D77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14:paraId="30F43005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1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2D96A7E0" w14:textId="77777777" w:rsidTr="007614BC">
        <w:tc>
          <w:tcPr>
            <w:tcW w:w="1596" w:type="dxa"/>
            <w:shd w:val="clear" w:color="auto" w:fill="E7E6E6" w:themeFill="background2"/>
          </w:tcPr>
          <w:p w14:paraId="22E2F92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787DE02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100D29D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640ABF5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0B5B938D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5338300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4FB29FBD" w14:textId="77777777" w:rsidTr="007614BC">
        <w:tc>
          <w:tcPr>
            <w:tcW w:w="1596" w:type="dxa"/>
          </w:tcPr>
          <w:p w14:paraId="07B30C7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7AF25E76" w14:textId="018C97E1" w:rsidR="00B90DCB" w:rsidRPr="007F35AF" w:rsidRDefault="002C4DF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3F1ED346" w14:textId="1D33CA1B" w:rsidR="00B90DCB" w:rsidRPr="007F35AF" w:rsidRDefault="002C4DF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1C9BE864" w14:textId="7F906876" w:rsidR="00B90DCB" w:rsidRPr="007F35AF" w:rsidRDefault="002C4DF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14:paraId="242F1481" w14:textId="62047C2A" w:rsidR="00B90DCB" w:rsidRPr="007F35AF" w:rsidRDefault="002C4DF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14:paraId="3D3259FA" w14:textId="611C367D" w:rsidR="00B90DCB" w:rsidRPr="007F35AF" w:rsidRDefault="002C4DF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6</w:t>
            </w:r>
          </w:p>
        </w:tc>
      </w:tr>
      <w:tr w:rsidR="00B90DCB" w14:paraId="40608E59" w14:textId="77777777" w:rsidTr="007614BC">
        <w:tc>
          <w:tcPr>
            <w:tcW w:w="1596" w:type="dxa"/>
          </w:tcPr>
          <w:p w14:paraId="12A7004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2BC2B634" w14:textId="09EB2695" w:rsidR="00B90DCB" w:rsidRPr="007F35AF" w:rsidRDefault="002C4DF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67D4BFE1" w14:textId="4EA7345B" w:rsidR="00B90DCB" w:rsidRPr="007F35AF" w:rsidRDefault="002C4DF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67D21685" w14:textId="532747B0" w:rsidR="00B90DCB" w:rsidRPr="007F35AF" w:rsidRDefault="002C4DF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 w14:paraId="01B6C8DB" w14:textId="1B4B2ECF" w:rsidR="00B90DCB" w:rsidRPr="007F35AF" w:rsidRDefault="002C4DF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 w14:paraId="5C44398C" w14:textId="2E4F8DEC" w:rsidR="00B90DCB" w:rsidRPr="007F35AF" w:rsidRDefault="002C4DF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6</w:t>
            </w:r>
          </w:p>
        </w:tc>
      </w:tr>
    </w:tbl>
    <w:p w14:paraId="5341B8AF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1B56EEF0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1192D19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6DE415F6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14:paraId="34C9B0A8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846"/>
        <w:gridCol w:w="709"/>
        <w:gridCol w:w="992"/>
        <w:gridCol w:w="1418"/>
        <w:gridCol w:w="4408"/>
        <w:gridCol w:w="978"/>
      </w:tblGrid>
      <w:tr w:rsidR="009C7261" w:rsidRPr="00790B3E" w14:paraId="15B5D09C" w14:textId="77777777" w:rsidTr="002C4DFA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88AE69D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3BDD6B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4E442B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3DF49F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82504A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F318EC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B3E728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5BBAA6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6B84648A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111F466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8D9C70B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524029BC" w14:textId="77777777" w:rsidTr="002C4DF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09B74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1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8A67A" w14:textId="24D890FB" w:rsidR="009C7261" w:rsidRPr="007F35AF" w:rsidRDefault="002C4DF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818A" w14:textId="7EFC8224" w:rsidR="009C7261" w:rsidRPr="007F35AF" w:rsidRDefault="002C4DF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8890" w14:textId="3539CC7C" w:rsidR="009C7261" w:rsidRPr="007F35AF" w:rsidRDefault="002C4DF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个人信息编辑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0D8D9" w14:textId="4256E193" w:rsidR="009C7261" w:rsidRPr="007F35AF" w:rsidRDefault="002C4DF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用户头像上传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E32E" w14:textId="14DB654C" w:rsidR="009C7261" w:rsidRPr="007F35AF" w:rsidRDefault="002C4DF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用户头像上传标注为“</w:t>
            </w:r>
            <w:r w:rsidRPr="002C4DFA">
              <w:rPr>
                <w:rFonts w:ascii="Times New Roman" w:hint="eastAsia"/>
                <w:color w:val="000000"/>
                <w:sz w:val="21"/>
                <w:szCs w:val="21"/>
              </w:rPr>
              <w:t>图片格式为</w:t>
            </w:r>
            <w:r w:rsidRPr="002C4DFA">
              <w:rPr>
                <w:rFonts w:ascii="Times New Roman" w:hint="eastAsia"/>
                <w:color w:val="000000"/>
                <w:sz w:val="21"/>
                <w:szCs w:val="21"/>
              </w:rPr>
              <w:t xml:space="preserve"> jpg </w:t>
            </w:r>
            <w:r w:rsidRPr="002C4DFA">
              <w:rPr>
                <w:rFonts w:ascii="Times New Roman" w:hint="eastAsia"/>
                <w:color w:val="000000"/>
                <w:sz w:val="21"/>
                <w:szCs w:val="21"/>
              </w:rPr>
              <w:t>或</w:t>
            </w:r>
            <w:r w:rsidRPr="002C4DFA">
              <w:rPr>
                <w:rFonts w:ascii="Times New Roman" w:hint="eastAsia"/>
                <w:color w:val="000000"/>
                <w:sz w:val="21"/>
                <w:szCs w:val="21"/>
              </w:rPr>
              <w:t xml:space="preserve"> png</w:t>
            </w:r>
            <w:r w:rsidRPr="002C4DFA">
              <w:rPr>
                <w:rFonts w:ascii="Times New Roman" w:hint="eastAsia"/>
                <w:color w:val="000000"/>
                <w:sz w:val="21"/>
                <w:szCs w:val="21"/>
              </w:rPr>
              <w:t>，大小不超过</w:t>
            </w:r>
            <w:r w:rsidRPr="002C4DFA">
              <w:rPr>
                <w:rFonts w:ascii="Times New Roman" w:hint="eastAsia"/>
                <w:color w:val="000000"/>
                <w:sz w:val="21"/>
                <w:szCs w:val="21"/>
              </w:rPr>
              <w:t xml:space="preserve"> 500kB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”，但实际上</w:t>
            </w:r>
            <w:r w:rsidR="003746B7">
              <w:rPr>
                <w:rFonts w:ascii="Times New Roman" w:hint="eastAsia"/>
                <w:color w:val="000000"/>
                <w:sz w:val="21"/>
                <w:szCs w:val="21"/>
              </w:rPr>
              <w:t>上传</w:t>
            </w:r>
            <w:r w:rsidR="003746B7">
              <w:rPr>
                <w:rFonts w:ascii="Times New Roman"/>
                <w:color w:val="000000"/>
                <w:sz w:val="21"/>
                <w:szCs w:val="21"/>
              </w:rPr>
              <w:t>jfif</w:t>
            </w:r>
            <w:r w:rsidR="003746B7">
              <w:rPr>
                <w:rFonts w:ascii="Times New Roman" w:hint="eastAsia"/>
                <w:color w:val="000000"/>
                <w:sz w:val="21"/>
                <w:szCs w:val="21"/>
              </w:rPr>
              <w:t>图片格式也能成功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7608E" w14:textId="2CE3FA34" w:rsidR="009C7261" w:rsidRPr="003746B7" w:rsidRDefault="00F44A79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8</w:t>
            </w:r>
          </w:p>
        </w:tc>
      </w:tr>
      <w:tr w:rsidR="009C7261" w:rsidRPr="00790B3E" w14:paraId="0181D77E" w14:textId="77777777" w:rsidTr="002C4DF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8DFEB2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0ADA3" w14:textId="53AC976E" w:rsidR="009C7261" w:rsidRPr="007F35AF" w:rsidRDefault="003746B7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ug02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F7D2" w14:textId="24E968B5" w:rsidR="009C7261" w:rsidRPr="007F35AF" w:rsidRDefault="002C4DF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0736" w14:textId="0F57AB6D" w:rsidR="009C7261" w:rsidRPr="007F35AF" w:rsidRDefault="003746B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案例评论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66E0" w14:textId="56A196E1" w:rsidR="009C7261" w:rsidRPr="007F35AF" w:rsidRDefault="003746B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取消案例评论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8B6C" w14:textId="5EE1C41B" w:rsidR="009C7261" w:rsidRPr="007F35AF" w:rsidRDefault="003746B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当输入一定案例的评论内容但决定取消评论而点击取消后，输入框中的内容不会刷新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853A" w14:textId="1621A84A" w:rsidR="009C7261" w:rsidRPr="007F35AF" w:rsidRDefault="00F44A7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8</w:t>
            </w:r>
          </w:p>
        </w:tc>
      </w:tr>
      <w:tr w:rsidR="009C7261" w:rsidRPr="00790B3E" w14:paraId="0D5EF37C" w14:textId="77777777" w:rsidTr="002C4DF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34B2F2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1D445" w14:textId="080B21E9" w:rsidR="009C7261" w:rsidRPr="007F35AF" w:rsidRDefault="003746B7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ug03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1EBA" w14:textId="72646EE2" w:rsidR="009C7261" w:rsidRPr="007F35AF" w:rsidRDefault="002C4DF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A03B" w14:textId="4A9AA9BF" w:rsidR="009C7261" w:rsidRPr="007F35AF" w:rsidRDefault="003746B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回答评论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EF64" w14:textId="78720494" w:rsidR="009C7261" w:rsidRPr="007F35AF" w:rsidRDefault="003746B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取消回答评论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C81C" w14:textId="2CE28CBC" w:rsidR="009C7261" w:rsidRPr="007F35AF" w:rsidRDefault="003746B7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当输入一定回答的评论内容但决定取消评论而点击取消后，输入框中的内容不会刷新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8D2E3" w14:textId="0007235B" w:rsidR="009C7261" w:rsidRPr="007F35AF" w:rsidRDefault="00F44A79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5</w:t>
            </w:r>
            <w:r>
              <w:rPr>
                <w:rFonts w:ascii="Times New Roman"/>
                <w:color w:val="000000"/>
                <w:sz w:val="21"/>
                <w:szCs w:val="21"/>
              </w:rPr>
              <w:t>7</w:t>
            </w:r>
          </w:p>
        </w:tc>
      </w:tr>
    </w:tbl>
    <w:p w14:paraId="0EAF8530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7E954233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3F198E78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527B79D1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65FD3A2A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3EAD4509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183E33B4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2552342B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5DA81CCD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1565D3BE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7E78EFBE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0092566C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090A0D3C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1AA596A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 w14:paraId="1327D6A0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846"/>
        <w:gridCol w:w="709"/>
        <w:gridCol w:w="1134"/>
        <w:gridCol w:w="1276"/>
        <w:gridCol w:w="4408"/>
        <w:gridCol w:w="978"/>
      </w:tblGrid>
      <w:tr w:rsidR="00D7790C" w:rsidRPr="00790B3E" w14:paraId="04E04EB3" w14:textId="77777777" w:rsidTr="003746B7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A616F7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06FF3DE5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8F63D4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6998AFE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1A0B065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C9BE21E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733E610D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B1E2CD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FAB8E3A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37BF12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3746B7" w:rsidRPr="00790B3E" w14:paraId="225DA259" w14:textId="77777777" w:rsidTr="008B1FC8">
        <w:trPr>
          <w:jc w:val="center"/>
        </w:trPr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E0A0814" w14:textId="77777777" w:rsidR="003746B7" w:rsidRPr="00790B3E" w:rsidRDefault="003746B7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  <w:p w14:paraId="2C37EC77" w14:textId="6B1780C7" w:rsidR="003746B7" w:rsidRPr="00790B3E" w:rsidRDefault="003746B7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87756FC" w14:textId="7BC5044C" w:rsidR="003746B7" w:rsidRPr="00790B3E" w:rsidRDefault="003746B7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04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5105E0" w14:textId="57EBDE2D" w:rsidR="003746B7" w:rsidRPr="00790B3E" w:rsidRDefault="003746B7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B0D75" w14:textId="77777777" w:rsidR="003746B7" w:rsidRPr="00790B3E" w:rsidRDefault="003746B7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202C5B" w14:textId="49FE104F" w:rsidR="003746B7" w:rsidRPr="00790B3E" w:rsidRDefault="003746B7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高压负载压力测试</w:t>
            </w:r>
          </w:p>
        </w:tc>
        <w:tc>
          <w:tcPr>
            <w:tcW w:w="44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525349" w14:textId="0AA37B2D" w:rsidR="003746B7" w:rsidRPr="00790B3E" w:rsidRDefault="003746B7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用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J</w:t>
            </w:r>
            <w:r>
              <w:rPr>
                <w:rFonts w:ascii="Times New Roman"/>
                <w:color w:val="000000"/>
                <w:sz w:val="21"/>
                <w:szCs w:val="21"/>
              </w:rPr>
              <w:t>Meter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创建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500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个线程，每个线程发出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30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个请求，吞吐率为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421.5/sec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秒，没有通过高压负载压力测试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E226" w14:textId="0B3B515B" w:rsidR="003746B7" w:rsidRPr="00790B3E" w:rsidRDefault="00F44A79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100</w:t>
            </w:r>
          </w:p>
        </w:tc>
      </w:tr>
      <w:tr w:rsidR="003746B7" w:rsidRPr="00790B3E" w14:paraId="3884ACBD" w14:textId="77777777" w:rsidTr="008B1FC8">
        <w:trPr>
          <w:jc w:val="center"/>
        </w:trPr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2A024D" w14:textId="6B2B7A91" w:rsidR="003746B7" w:rsidRPr="00790B3E" w:rsidRDefault="003746B7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7393C" w14:textId="77777777" w:rsidR="003746B7" w:rsidRPr="00790B3E" w:rsidRDefault="003746B7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96F9" w14:textId="77777777" w:rsidR="003746B7" w:rsidRPr="00790B3E" w:rsidRDefault="003746B7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BC90A" w14:textId="6790F4E2" w:rsidR="003746B7" w:rsidRPr="00790B3E" w:rsidRDefault="003746B7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压力</w:t>
            </w: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64C3" w14:textId="77777777" w:rsidR="003746B7" w:rsidRPr="00790B3E" w:rsidRDefault="003746B7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28EC5" w14:textId="77777777" w:rsidR="003746B7" w:rsidRPr="00790B3E" w:rsidRDefault="003746B7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CDD7" w14:textId="6A0C76F6" w:rsidR="003746B7" w:rsidRPr="00790B3E" w:rsidRDefault="00F44A79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9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8</w:t>
            </w:r>
          </w:p>
        </w:tc>
      </w:tr>
      <w:tr w:rsidR="00D7790C" w:rsidRPr="00790B3E" w14:paraId="6C8C9E4A" w14:textId="77777777" w:rsidTr="003746B7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39D69" w14:textId="43984F01" w:rsidR="00D7790C" w:rsidRPr="00790B3E" w:rsidRDefault="00F1400E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A9B50" w14:textId="7DF21DE5" w:rsidR="00D7790C" w:rsidRPr="00790B3E" w:rsidRDefault="003746B7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ug05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5218F" w14:textId="40C7A2CD" w:rsidR="00D7790C" w:rsidRPr="00790B3E" w:rsidRDefault="003746B7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2817" w14:textId="62AF2E62" w:rsidR="00D7790C" w:rsidRPr="00790B3E" w:rsidRDefault="003746B7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兼容性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DC97" w14:textId="1133621A" w:rsidR="00D7790C" w:rsidRPr="00790B3E" w:rsidRDefault="003746B7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IE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浏览器兼容性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455A" w14:textId="7F9BD2D5" w:rsidR="00D7790C" w:rsidRPr="00790B3E" w:rsidRDefault="003746B7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Vue</w:t>
            </w:r>
            <w:r>
              <w:rPr>
                <w:rFonts w:ascii="Times New Roman"/>
                <w:color w:val="000000"/>
                <w:sz w:val="21"/>
                <w:szCs w:val="21"/>
              </w:rPr>
              <w:t>3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和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Element</w:t>
            </w:r>
            <w:r>
              <w:rPr>
                <w:rFonts w:ascii="Times New Roman"/>
                <w:color w:val="000000"/>
                <w:sz w:val="21"/>
                <w:szCs w:val="21"/>
              </w:rPr>
              <w:t>-Plus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不支持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IE</w:t>
            </w:r>
            <w:r>
              <w:rPr>
                <w:rFonts w:ascii="Times New Roman"/>
                <w:color w:val="000000"/>
                <w:sz w:val="21"/>
                <w:szCs w:val="21"/>
              </w:rPr>
              <w:t>11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及其之前版本，因此在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IE</w:t>
            </w:r>
            <w:r>
              <w:rPr>
                <w:rFonts w:ascii="Times New Roman"/>
                <w:color w:val="000000"/>
                <w:sz w:val="21"/>
                <w:szCs w:val="21"/>
              </w:rPr>
              <w:t>11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及之前版本加载该项目会出现错误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65E3" w14:textId="62F7AD17" w:rsidR="00D7790C" w:rsidRPr="00790B3E" w:rsidRDefault="00F44A79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9</w:t>
            </w:r>
            <w:r>
              <w:rPr>
                <w:rFonts w:ascii="Times New Roman"/>
                <w:color w:val="000000"/>
                <w:sz w:val="21"/>
                <w:szCs w:val="21"/>
              </w:rPr>
              <w:t>0</w:t>
            </w:r>
          </w:p>
        </w:tc>
      </w:tr>
    </w:tbl>
    <w:p w14:paraId="4F543C81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6DA207F6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C18662B" w14:textId="2D622E5B" w:rsidR="00F03B5C" w:rsidRDefault="00625BB9">
      <w:pPr>
        <w:pStyle w:val="1"/>
      </w:pPr>
      <w:bookmarkStart w:id="14" w:name="_Toc393891312"/>
      <w:r>
        <w:rPr>
          <w:rFonts w:hint="eastAsia"/>
        </w:rPr>
        <w:lastRenderedPageBreak/>
        <w:t>测试结论与建议</w:t>
      </w:r>
      <w:bookmarkEnd w:id="14"/>
    </w:p>
    <w:p w14:paraId="2A991514" w14:textId="4D0F8822" w:rsidR="00F1400E" w:rsidRDefault="00F1400E" w:rsidP="00C74732">
      <w:pPr>
        <w:ind w:firstLineChars="200" w:firstLine="400"/>
      </w:pPr>
      <w:r>
        <w:rPr>
          <w:rFonts w:hint="eastAsia"/>
        </w:rPr>
        <w:t>由于本项目实现的功能相对较多，因此本次系统测试主要工作都集中在功能测试上。对于功能测试中出现的缺陷，都是比较轻微的缺陷，对于功能的使用没有太大的影响，这些小的细节将在后续版本得到优化。对于非功能测试中出现的问题，虽然个别浏览器不能够兼容，但该Web项目对于市面上绝大多数浏览器都有较好的兼容性,已经可以满足绝大部分用户的需求。系统在高压负载的压力测试下，表现并没有达到预期</w:t>
      </w:r>
      <w:r w:rsidR="00A76F8D">
        <w:rPr>
          <w:rFonts w:hint="eastAsia"/>
        </w:rPr>
        <w:t>。但对于最初版本的要求“</w:t>
      </w:r>
      <w:r w:rsidR="00A76F8D" w:rsidRPr="00D4783D">
        <w:rPr>
          <w:rFonts w:hAnsi="宋体"/>
        </w:rPr>
        <w:t>支持</w:t>
      </w:r>
      <w:r w:rsidR="00A76F8D" w:rsidRPr="00D4783D">
        <w:rPr>
          <w:rFonts w:hAnsi="宋体" w:hint="eastAsia"/>
        </w:rPr>
        <w:t>1</w:t>
      </w:r>
      <w:r w:rsidR="00A76F8D" w:rsidRPr="00D4783D">
        <w:rPr>
          <w:rFonts w:hAnsi="宋体"/>
        </w:rPr>
        <w:t>00个并发用户，响应时间不超过3秒</w:t>
      </w:r>
      <w:r w:rsidR="00A76F8D">
        <w:rPr>
          <w:rFonts w:hint="eastAsia"/>
        </w:rPr>
        <w:t>”已经能很好的满足。</w:t>
      </w:r>
    </w:p>
    <w:p w14:paraId="1CC21940" w14:textId="0C406912" w:rsidR="00960AB2" w:rsidRPr="00F1400E" w:rsidRDefault="00960AB2" w:rsidP="00960AB2">
      <w:pPr>
        <w:ind w:firstLineChars="200" w:firstLine="400"/>
      </w:pPr>
      <w:r>
        <w:rPr>
          <w:rFonts w:hint="eastAsia"/>
        </w:rPr>
        <w:t>建议可以在今后的版本中持续完善管理员功能、推荐系统性能和系统的抗高压负载的能力，本项目还有很多功能细节有优化的空间，这需要项目组在后续的版本中不断补充并完善。</w:t>
      </w:r>
    </w:p>
    <w:p w14:paraId="3769E271" w14:textId="1E0B8ADE" w:rsidR="00F1400E" w:rsidRPr="00F1400E" w:rsidRDefault="00F1400E" w:rsidP="00F1400E">
      <w:pPr>
        <w:pStyle w:val="InfoBlue"/>
      </w:pPr>
    </w:p>
    <w:sectPr w:rsidR="00F1400E" w:rsidRPr="00F1400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D2567" w14:textId="77777777" w:rsidR="00A5508C" w:rsidRDefault="00A5508C">
      <w:r>
        <w:separator/>
      </w:r>
    </w:p>
  </w:endnote>
  <w:endnote w:type="continuationSeparator" w:id="0">
    <w:p w14:paraId="15CA1C07" w14:textId="77777777" w:rsidR="00A5508C" w:rsidRDefault="00A55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315B978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75C10B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7BB7CF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4760DC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 w:rsidRPr="00773B16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1D144C7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C9F90" w14:textId="77777777" w:rsidR="00A5508C" w:rsidRDefault="00A5508C">
      <w:r>
        <w:separator/>
      </w:r>
    </w:p>
  </w:footnote>
  <w:footnote w:type="continuationSeparator" w:id="0">
    <w:p w14:paraId="205A6658" w14:textId="77777777" w:rsidR="00A5508C" w:rsidRDefault="00A55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656CC" w14:textId="77777777" w:rsidR="00D67C01" w:rsidRDefault="00D67C01">
    <w:pPr>
      <w:rPr>
        <w:sz w:val="24"/>
      </w:rPr>
    </w:pPr>
  </w:p>
  <w:p w14:paraId="491CA1C8" w14:textId="77777777" w:rsidR="00D67C01" w:rsidRDefault="00D67C01">
    <w:pPr>
      <w:pBdr>
        <w:top w:val="single" w:sz="6" w:space="1" w:color="auto"/>
      </w:pBdr>
      <w:rPr>
        <w:sz w:val="24"/>
      </w:rPr>
    </w:pPr>
  </w:p>
  <w:p w14:paraId="6A774F0B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E204D95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384D3F3F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23DBCB00" w14:textId="77777777" w:rsidTr="00D24DCF">
      <w:tc>
        <w:tcPr>
          <w:tcW w:w="6379" w:type="dxa"/>
        </w:tcPr>
        <w:p w14:paraId="7C562209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F64AA09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7982D330" w14:textId="77777777" w:rsidTr="00D24DCF">
      <w:tc>
        <w:tcPr>
          <w:tcW w:w="6379" w:type="dxa"/>
        </w:tcPr>
        <w:p w14:paraId="42078D86" w14:textId="77777777"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6CD354E" w14:textId="77777777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</w:tbl>
  <w:p w14:paraId="2AECE12F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DD28A4"/>
    <w:multiLevelType w:val="hybridMultilevel"/>
    <w:tmpl w:val="D12634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119400044">
    <w:abstractNumId w:val="0"/>
  </w:num>
  <w:num w:numId="2" w16cid:durableId="1182823004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043826793">
    <w:abstractNumId w:val="11"/>
  </w:num>
  <w:num w:numId="4" w16cid:durableId="1129202575">
    <w:abstractNumId w:val="22"/>
  </w:num>
  <w:num w:numId="5" w16cid:durableId="1365592067">
    <w:abstractNumId w:val="16"/>
  </w:num>
  <w:num w:numId="6" w16cid:durableId="1133014422">
    <w:abstractNumId w:val="15"/>
  </w:num>
  <w:num w:numId="7" w16cid:durableId="1468161038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649096599">
    <w:abstractNumId w:val="2"/>
  </w:num>
  <w:num w:numId="9" w16cid:durableId="1707297">
    <w:abstractNumId w:val="21"/>
  </w:num>
  <w:num w:numId="10" w16cid:durableId="1040326406">
    <w:abstractNumId w:val="3"/>
  </w:num>
  <w:num w:numId="11" w16cid:durableId="37360520">
    <w:abstractNumId w:val="12"/>
  </w:num>
  <w:num w:numId="12" w16cid:durableId="2065711819">
    <w:abstractNumId w:val="10"/>
  </w:num>
  <w:num w:numId="13" w16cid:durableId="1009797776">
    <w:abstractNumId w:val="20"/>
  </w:num>
  <w:num w:numId="14" w16cid:durableId="1806503020">
    <w:abstractNumId w:val="9"/>
  </w:num>
  <w:num w:numId="15" w16cid:durableId="391585184">
    <w:abstractNumId w:val="5"/>
  </w:num>
  <w:num w:numId="16" w16cid:durableId="1243249974">
    <w:abstractNumId w:val="19"/>
  </w:num>
  <w:num w:numId="17" w16cid:durableId="1761751984">
    <w:abstractNumId w:val="14"/>
  </w:num>
  <w:num w:numId="18" w16cid:durableId="2134130212">
    <w:abstractNumId w:val="7"/>
  </w:num>
  <w:num w:numId="19" w16cid:durableId="1560287085">
    <w:abstractNumId w:val="13"/>
  </w:num>
  <w:num w:numId="20" w16cid:durableId="524486224">
    <w:abstractNumId w:val="8"/>
  </w:num>
  <w:num w:numId="21" w16cid:durableId="1632635113">
    <w:abstractNumId w:val="17"/>
  </w:num>
  <w:num w:numId="22" w16cid:durableId="1489204118">
    <w:abstractNumId w:val="18"/>
  </w:num>
  <w:num w:numId="23" w16cid:durableId="1908612151">
    <w:abstractNumId w:val="0"/>
  </w:num>
  <w:num w:numId="24" w16cid:durableId="1835760313">
    <w:abstractNumId w:val="4"/>
  </w:num>
  <w:num w:numId="25" w16cid:durableId="58482337">
    <w:abstractNumId w:val="23"/>
  </w:num>
  <w:num w:numId="26" w16cid:durableId="1702130333">
    <w:abstractNumId w:val="0"/>
  </w:num>
  <w:num w:numId="27" w16cid:durableId="1580484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244E4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6328E"/>
    <w:rsid w:val="00190CF2"/>
    <w:rsid w:val="001B5163"/>
    <w:rsid w:val="001D2A24"/>
    <w:rsid w:val="001F2D91"/>
    <w:rsid w:val="00235BDD"/>
    <w:rsid w:val="002866D0"/>
    <w:rsid w:val="00292D69"/>
    <w:rsid w:val="002962DD"/>
    <w:rsid w:val="002B3AE8"/>
    <w:rsid w:val="002C4DFA"/>
    <w:rsid w:val="002D7985"/>
    <w:rsid w:val="002E71CC"/>
    <w:rsid w:val="0030153D"/>
    <w:rsid w:val="00307DC6"/>
    <w:rsid w:val="00320074"/>
    <w:rsid w:val="0035274A"/>
    <w:rsid w:val="003674D1"/>
    <w:rsid w:val="003746B7"/>
    <w:rsid w:val="003A09BF"/>
    <w:rsid w:val="003B6ADF"/>
    <w:rsid w:val="003E7102"/>
    <w:rsid w:val="003F4A24"/>
    <w:rsid w:val="004222F3"/>
    <w:rsid w:val="004B0E53"/>
    <w:rsid w:val="004B5FE6"/>
    <w:rsid w:val="004D536E"/>
    <w:rsid w:val="00555086"/>
    <w:rsid w:val="00562AE3"/>
    <w:rsid w:val="005E36ED"/>
    <w:rsid w:val="005E7E40"/>
    <w:rsid w:val="0060630B"/>
    <w:rsid w:val="006104D3"/>
    <w:rsid w:val="006128B3"/>
    <w:rsid w:val="00614542"/>
    <w:rsid w:val="00625BB9"/>
    <w:rsid w:val="00661504"/>
    <w:rsid w:val="00676AB9"/>
    <w:rsid w:val="00687542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60AB2"/>
    <w:rsid w:val="009A01E2"/>
    <w:rsid w:val="009A3432"/>
    <w:rsid w:val="009C7261"/>
    <w:rsid w:val="00A07A93"/>
    <w:rsid w:val="00A25C0D"/>
    <w:rsid w:val="00A43755"/>
    <w:rsid w:val="00A5508C"/>
    <w:rsid w:val="00A6368F"/>
    <w:rsid w:val="00A714C7"/>
    <w:rsid w:val="00A72FD8"/>
    <w:rsid w:val="00A76715"/>
    <w:rsid w:val="00A76F8D"/>
    <w:rsid w:val="00AB65D6"/>
    <w:rsid w:val="00B01E70"/>
    <w:rsid w:val="00B43CFC"/>
    <w:rsid w:val="00B46746"/>
    <w:rsid w:val="00B4737F"/>
    <w:rsid w:val="00B50415"/>
    <w:rsid w:val="00B54364"/>
    <w:rsid w:val="00B71D29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74732"/>
    <w:rsid w:val="00C868E1"/>
    <w:rsid w:val="00C9707C"/>
    <w:rsid w:val="00CB3465"/>
    <w:rsid w:val="00CD0DF7"/>
    <w:rsid w:val="00CD68FD"/>
    <w:rsid w:val="00CE0724"/>
    <w:rsid w:val="00D21C07"/>
    <w:rsid w:val="00D24DCF"/>
    <w:rsid w:val="00D36288"/>
    <w:rsid w:val="00D67C01"/>
    <w:rsid w:val="00D71D88"/>
    <w:rsid w:val="00D7790C"/>
    <w:rsid w:val="00D80D6D"/>
    <w:rsid w:val="00D85BEB"/>
    <w:rsid w:val="00D9286B"/>
    <w:rsid w:val="00D949EA"/>
    <w:rsid w:val="00DA2E87"/>
    <w:rsid w:val="00DD7B27"/>
    <w:rsid w:val="00E1457C"/>
    <w:rsid w:val="00E204BB"/>
    <w:rsid w:val="00E36DCD"/>
    <w:rsid w:val="00E41BCF"/>
    <w:rsid w:val="00E672A3"/>
    <w:rsid w:val="00EE5F35"/>
    <w:rsid w:val="00EF0AB2"/>
    <w:rsid w:val="00F03B5C"/>
    <w:rsid w:val="00F1061A"/>
    <w:rsid w:val="00F1400E"/>
    <w:rsid w:val="00F44A79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8B0105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1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1D2A24"/>
    <w:pPr>
      <w:ind w:firstLineChars="200" w:firstLine="420"/>
    </w:pPr>
  </w:style>
  <w:style w:type="character" w:customStyle="1" w:styleId="aa">
    <w:name w:val="正文文本 字符"/>
    <w:basedOn w:val="a0"/>
    <w:link w:val="a9"/>
    <w:rsid w:val="001D2A24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989</TotalTime>
  <Pages>8</Pages>
  <Words>609</Words>
  <Characters>3476</Characters>
  <Application>Microsoft Office Word</Application>
  <DocSecurity>0</DocSecurity>
  <Lines>28</Lines>
  <Paragraphs>8</Paragraphs>
  <ScaleCrop>false</ScaleCrop>
  <Company>&lt;SJTU&gt;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陈 梓钊</cp:lastModifiedBy>
  <cp:revision>71</cp:revision>
  <dcterms:created xsi:type="dcterms:W3CDTF">2014-07-21T08:17:00Z</dcterms:created>
  <dcterms:modified xsi:type="dcterms:W3CDTF">2023-01-13T08:36:00Z</dcterms:modified>
</cp:coreProperties>
</file>